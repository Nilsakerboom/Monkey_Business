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FEE" w:rsidRPr="005C2A97" w:rsidRDefault="008A7014" w:rsidP="005C2A97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r>
        <w:rPr>
          <w:rFonts w:asciiTheme="majorHAnsi" w:hAnsiTheme="majorHAnsi" w:cstheme="majorHAnsi"/>
          <w:b/>
          <w:color w:val="44546A" w:themeColor="text2"/>
          <w:sz w:val="40"/>
          <w:szCs w:val="40"/>
        </w:rPr>
        <w:t>Technisch ontwerp</w:t>
      </w:r>
    </w:p>
    <w:p w:rsidR="00351FEE" w:rsidRPr="005C2A97" w:rsidRDefault="00351FEE" w:rsidP="00CD68E0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 w:rsidR="008A7014">
        <w:rPr>
          <w:i/>
          <w:color w:val="4472C4" w:themeColor="accent1"/>
        </w:rPr>
        <w:t>V1.0</w:t>
      </w:r>
      <w:r w:rsidRPr="005C2A97">
        <w:rPr>
          <w:i/>
          <w:color w:val="4472C4" w:themeColor="accent1"/>
        </w:rPr>
        <w:t>]</w:t>
      </w:r>
    </w:p>
    <w:p w:rsidR="00351FEE" w:rsidRDefault="00351FEE" w:rsidP="00351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7C4903BD" wp14:editId="6C523540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1FEE" w:rsidRDefault="00351FEE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/>
    <w:p w:rsidR="0032405B" w:rsidRDefault="0032405B" w:rsidP="00351FEE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N.Akenboom</w:t>
      </w:r>
      <w:proofErr w:type="spellEnd"/>
      <w:r>
        <w:t xml:space="preserve">, </w:t>
      </w:r>
      <w:proofErr w:type="spellStart"/>
      <w:r>
        <w:t>K.Kader</w:t>
      </w:r>
      <w:proofErr w:type="spellEnd"/>
      <w:r>
        <w:t>]</w:t>
      </w:r>
    </w:p>
    <w:p w:rsidR="0032405B" w:rsidRDefault="0032405B" w:rsidP="00351FEE">
      <w:r>
        <w:t xml:space="preserve">Studiejaar: </w:t>
      </w:r>
      <w:r>
        <w:tab/>
        <w:t xml:space="preserve">[2018-2019] </w:t>
      </w:r>
    </w:p>
    <w:p w:rsidR="0032405B" w:rsidRDefault="0032405B" w:rsidP="00351FEE">
      <w:r>
        <w:t xml:space="preserve">Werkgroep: </w:t>
      </w:r>
      <w:r>
        <w:tab/>
        <w:t>[AMO1a.1]</w:t>
      </w:r>
    </w:p>
    <w:p w:rsidR="0032405B" w:rsidRDefault="0032405B" w:rsidP="00351FEE">
      <w:r>
        <w:t xml:space="preserve">Projectleider: </w:t>
      </w:r>
      <w:r>
        <w:tab/>
        <w:t xml:space="preserve">[M. </w:t>
      </w:r>
      <w:proofErr w:type="spellStart"/>
      <w:r>
        <w:t>Boukiour</w:t>
      </w:r>
      <w:proofErr w:type="spellEnd"/>
      <w:r>
        <w:t xml:space="preserve">] </w:t>
      </w:r>
    </w:p>
    <w:p w:rsidR="0032405B" w:rsidRDefault="0032405B" w:rsidP="00351FEE">
      <w:r>
        <w:t xml:space="preserve">Inleverdatum: </w:t>
      </w:r>
      <w:r>
        <w:tab/>
        <w:t xml:space="preserve">[20 november 1939] </w:t>
      </w:r>
    </w:p>
    <w:p w:rsidR="0032405B" w:rsidRDefault="0032405B" w:rsidP="00351FEE">
      <w:r>
        <w:t xml:space="preserve">Versie: </w:t>
      </w:r>
      <w:r>
        <w:tab/>
      </w:r>
      <w:r>
        <w:tab/>
        <w:t>1.0</w:t>
      </w:r>
    </w:p>
    <w:p w:rsidR="0032405B" w:rsidRDefault="0032405B" w:rsidP="00351FE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8E0" w:rsidRDefault="00CD68E0">
          <w:pPr>
            <w:pStyle w:val="Kopvaninhoudsopgave"/>
          </w:pPr>
          <w:r>
            <w:t>Inhoud</w:t>
          </w:r>
        </w:p>
        <w:p w:rsidR="005C2A97" w:rsidRDefault="00CD68E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5537" w:history="1">
            <w:r w:rsidR="005C2A97" w:rsidRPr="00B30D31">
              <w:rPr>
                <w:rStyle w:val="Hyperlink"/>
                <w:noProof/>
              </w:rPr>
              <w:t>1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5C2A97" w:rsidRPr="00B30D31">
              <w:rPr>
                <w:rStyle w:val="Hyperlink"/>
                <w:noProof/>
              </w:rPr>
              <w:t>Hoofdstuk 1</w:t>
            </w:r>
            <w:r w:rsidR="005C2A97">
              <w:rPr>
                <w:noProof/>
                <w:webHidden/>
              </w:rPr>
              <w:tab/>
            </w:r>
            <w:r w:rsidR="005C2A97">
              <w:rPr>
                <w:noProof/>
                <w:webHidden/>
              </w:rPr>
              <w:fldChar w:fldCharType="begin"/>
            </w:r>
            <w:r w:rsidR="005C2A97">
              <w:rPr>
                <w:noProof/>
                <w:webHidden/>
              </w:rPr>
              <w:instrText xml:space="preserve"> PAGEREF _Toc355537 \h </w:instrText>
            </w:r>
            <w:r w:rsidR="005C2A97">
              <w:rPr>
                <w:noProof/>
                <w:webHidden/>
              </w:rPr>
            </w:r>
            <w:r w:rsidR="005C2A97">
              <w:rPr>
                <w:noProof/>
                <w:webHidden/>
              </w:rPr>
              <w:fldChar w:fldCharType="separate"/>
            </w:r>
            <w:r w:rsidR="008A7014">
              <w:rPr>
                <w:noProof/>
                <w:webHidden/>
              </w:rPr>
              <w:t>3</w:t>
            </w:r>
            <w:r w:rsidR="005C2A97">
              <w:rPr>
                <w:noProof/>
                <w:webHidden/>
              </w:rPr>
              <w:fldChar w:fldCharType="end"/>
            </w:r>
          </w:hyperlink>
        </w:p>
        <w:p w:rsidR="005C2A97" w:rsidRDefault="00D9065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5538" w:history="1">
            <w:r w:rsidR="005C2A97" w:rsidRPr="00B30D31">
              <w:rPr>
                <w:rStyle w:val="Hyperlink"/>
                <w:noProof/>
              </w:rPr>
              <w:t>2</w:t>
            </w:r>
            <w:r w:rsidR="005C2A97">
              <w:rPr>
                <w:rFonts w:eastAsiaTheme="minorEastAsia"/>
                <w:noProof/>
                <w:lang w:eastAsia="nl-NL"/>
              </w:rPr>
              <w:tab/>
            </w:r>
            <w:r w:rsidR="005C2A97" w:rsidRPr="00B30D31">
              <w:rPr>
                <w:rStyle w:val="Hyperlink"/>
                <w:noProof/>
              </w:rPr>
              <w:t>Hoofdstuk 2</w:t>
            </w:r>
            <w:r w:rsidR="005C2A97">
              <w:rPr>
                <w:noProof/>
                <w:webHidden/>
              </w:rPr>
              <w:tab/>
            </w:r>
            <w:r w:rsidR="005C2A97">
              <w:rPr>
                <w:noProof/>
                <w:webHidden/>
              </w:rPr>
              <w:fldChar w:fldCharType="begin"/>
            </w:r>
            <w:r w:rsidR="005C2A97">
              <w:rPr>
                <w:noProof/>
                <w:webHidden/>
              </w:rPr>
              <w:instrText xml:space="preserve"> PAGEREF _Toc355538 \h </w:instrText>
            </w:r>
            <w:r w:rsidR="005C2A97">
              <w:rPr>
                <w:noProof/>
                <w:webHidden/>
              </w:rPr>
            </w:r>
            <w:r w:rsidR="005C2A97">
              <w:rPr>
                <w:noProof/>
                <w:webHidden/>
              </w:rPr>
              <w:fldChar w:fldCharType="separate"/>
            </w:r>
            <w:r w:rsidR="008A7014">
              <w:rPr>
                <w:noProof/>
                <w:webHidden/>
              </w:rPr>
              <w:t>3</w:t>
            </w:r>
            <w:r w:rsidR="005C2A97">
              <w:rPr>
                <w:noProof/>
                <w:webHidden/>
              </w:rPr>
              <w:fldChar w:fldCharType="end"/>
            </w:r>
          </w:hyperlink>
        </w:p>
        <w:p w:rsidR="00CD68E0" w:rsidRDefault="00CD68E0">
          <w:r>
            <w:rPr>
              <w:b/>
              <w:bCs/>
            </w:rPr>
            <w:fldChar w:fldCharType="end"/>
          </w:r>
        </w:p>
      </w:sdtContent>
    </w:sdt>
    <w:p w:rsidR="00CD68E0" w:rsidRDefault="00CD68E0" w:rsidP="00351FEE"/>
    <w:p w:rsidR="00CD68E0" w:rsidRDefault="00CD68E0" w:rsidP="00CD68E0">
      <w:r>
        <w:br w:type="page"/>
      </w:r>
    </w:p>
    <w:p w:rsidR="0032405B" w:rsidRPr="005C2A97" w:rsidRDefault="005C2A97" w:rsidP="005C2A97">
      <w:pPr>
        <w:pStyle w:val="Kop1"/>
        <w:shd w:val="clear" w:color="auto" w:fill="FFFFFF" w:themeFill="background1"/>
        <w:rPr>
          <w:color w:val="000000" w:themeColor="text1"/>
        </w:rPr>
      </w:pPr>
      <w:bookmarkStart w:id="0" w:name="_Toc355537"/>
      <w:r>
        <w:rPr>
          <w:color w:val="000000" w:themeColor="text1"/>
        </w:rPr>
        <w:lastRenderedPageBreak/>
        <w:t>1</w:t>
      </w:r>
      <w:r>
        <w:rPr>
          <w:color w:val="000000" w:themeColor="text1"/>
        </w:rPr>
        <w:tab/>
      </w:r>
      <w:bookmarkEnd w:id="0"/>
      <w:r w:rsidR="008A7014">
        <w:rPr>
          <w:color w:val="000000" w:themeColor="text1"/>
        </w:rPr>
        <w:t>Klassendiagram</w:t>
      </w:r>
    </w:p>
    <w:p w:rsidR="00CD68E0" w:rsidRDefault="00C324FE" w:rsidP="00CD68E0">
      <w:r>
        <w:rPr>
          <w:noProof/>
        </w:rPr>
        <w:drawing>
          <wp:anchor distT="0" distB="0" distL="114300" distR="114300" simplePos="0" relativeHeight="251659264" behindDoc="0" locked="0" layoutInCell="1" allowOverlap="1" wp14:anchorId="5FB88F5B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720" cy="38481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CD68E0" w:rsidRDefault="00CD68E0" w:rsidP="00CD68E0"/>
    <w:p w:rsidR="005C2A97" w:rsidRDefault="005C2A97" w:rsidP="00CD68E0"/>
    <w:p w:rsidR="005C2A97" w:rsidRDefault="005C2A97" w:rsidP="00CD68E0"/>
    <w:p w:rsidR="005C2A97" w:rsidRDefault="005C2A97" w:rsidP="00CD68E0"/>
    <w:p w:rsidR="005C2A97" w:rsidRDefault="005C2A97" w:rsidP="00CD68E0"/>
    <w:p w:rsidR="005C2A97" w:rsidRPr="005C2A97" w:rsidRDefault="005C2A97" w:rsidP="005C2A97">
      <w:pPr>
        <w:pStyle w:val="Kop1"/>
        <w:shd w:val="clear" w:color="auto" w:fill="FFFFFF" w:themeFill="background1"/>
        <w:rPr>
          <w:color w:val="000000" w:themeColor="text1"/>
        </w:rPr>
      </w:pPr>
      <w:bookmarkStart w:id="1" w:name="_Toc355538"/>
      <w:r>
        <w:rPr>
          <w:color w:val="000000" w:themeColor="text1"/>
        </w:rPr>
        <w:lastRenderedPageBreak/>
        <w:t>2</w:t>
      </w:r>
      <w:r>
        <w:rPr>
          <w:color w:val="000000" w:themeColor="text1"/>
        </w:rPr>
        <w:tab/>
      </w:r>
      <w:bookmarkEnd w:id="1"/>
      <w:r w:rsidR="008A7014" w:rsidRPr="008A7014">
        <w:rPr>
          <w:color w:val="000000" w:themeColor="text1"/>
        </w:rPr>
        <w:t>Entiteit Relatie Diagram (ERD)</w:t>
      </w:r>
    </w:p>
    <w:p w:rsidR="00CD68E0" w:rsidRDefault="00CD68E0" w:rsidP="00CD68E0"/>
    <w:p w:rsidR="00CD68E0" w:rsidRDefault="00CD68E0" w:rsidP="00CD68E0"/>
    <w:p w:rsidR="00CD68E0" w:rsidRDefault="00CD68E0" w:rsidP="00CD68E0"/>
    <w:p w:rsidR="00CD68E0" w:rsidRPr="00CD68E0" w:rsidRDefault="00EF2E37" w:rsidP="00CD68E0">
      <w:r>
        <w:rPr>
          <w:noProof/>
        </w:rPr>
        <w:drawing>
          <wp:inline distT="0" distB="0" distL="0" distR="0" wp14:anchorId="315FF14B" wp14:editId="6A0D6B4A">
            <wp:extent cx="5760720" cy="2357755"/>
            <wp:effectExtent l="0" t="0" r="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D68E0" w:rsidRPr="00CD68E0" w:rsidSect="005C2A97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55" w:rsidRDefault="00D90655" w:rsidP="00CD68E0">
      <w:pPr>
        <w:spacing w:after="0" w:line="240" w:lineRule="auto"/>
      </w:pPr>
      <w:r>
        <w:separator/>
      </w:r>
    </w:p>
  </w:endnote>
  <w:endnote w:type="continuationSeparator" w:id="0">
    <w:p w:rsidR="00D90655" w:rsidRDefault="00D90655" w:rsidP="00CD6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CD68E0" w:rsidRDefault="00CD68E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D68E0" w:rsidRDefault="00CD68E0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>
      <w:t>K.Kader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55" w:rsidRDefault="00D90655" w:rsidP="00CD68E0">
      <w:pPr>
        <w:spacing w:after="0" w:line="240" w:lineRule="auto"/>
      </w:pPr>
      <w:r>
        <w:separator/>
      </w:r>
    </w:p>
  </w:footnote>
  <w:footnote w:type="continuationSeparator" w:id="0">
    <w:p w:rsidR="00D90655" w:rsidRDefault="00D90655" w:rsidP="00CD6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1036"/>
    <w:multiLevelType w:val="hybridMultilevel"/>
    <w:tmpl w:val="0BD654C8"/>
    <w:lvl w:ilvl="0" w:tplc="4DFE82C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14"/>
    <w:rsid w:val="000C5110"/>
    <w:rsid w:val="00310DBD"/>
    <w:rsid w:val="0032405B"/>
    <w:rsid w:val="00351FEE"/>
    <w:rsid w:val="003B7FB0"/>
    <w:rsid w:val="005C2A97"/>
    <w:rsid w:val="00695BB7"/>
    <w:rsid w:val="00771EE3"/>
    <w:rsid w:val="008A7014"/>
    <w:rsid w:val="00AD5995"/>
    <w:rsid w:val="00C324FE"/>
    <w:rsid w:val="00CD68E0"/>
    <w:rsid w:val="00D2690E"/>
    <w:rsid w:val="00D411CA"/>
    <w:rsid w:val="00D90655"/>
    <w:rsid w:val="00E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FE98C"/>
  <w15:chartTrackingRefBased/>
  <w15:docId w15:val="{E1822521-538B-4B90-A76B-4C84B809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D68E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D68E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68E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68E0"/>
  </w:style>
  <w:style w:type="paragraph" w:styleId="Voettekst">
    <w:name w:val="footer"/>
    <w:basedOn w:val="Standaard"/>
    <w:link w:val="VoettekstChar"/>
    <w:uiPriority w:val="99"/>
    <w:unhideWhenUsed/>
    <w:rsid w:val="00CD6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68E0"/>
  </w:style>
  <w:style w:type="paragraph" w:styleId="Geenafstand">
    <w:name w:val="No Spacing"/>
    <w:uiPriority w:val="1"/>
    <w:qFormat/>
    <w:rsid w:val="005C2A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jabloon_micky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2E64D-9C2A-4AD1-BD6A-7348D012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sjabloon_micky_v1.0</Template>
  <TotalTime>29</TotalTime>
  <Pages>4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micky van leeuwen</cp:lastModifiedBy>
  <cp:revision>1</cp:revision>
  <dcterms:created xsi:type="dcterms:W3CDTF">2019-04-17T21:42:00Z</dcterms:created>
  <dcterms:modified xsi:type="dcterms:W3CDTF">2019-04-17T22:26:00Z</dcterms:modified>
</cp:coreProperties>
</file>