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FEE" w:rsidRPr="005C2A97" w:rsidRDefault="00351FEE" w:rsidP="005C2A97">
      <w:pPr>
        <w:pBdr>
          <w:bottom w:val="single" w:sz="4" w:space="1" w:color="auto"/>
        </w:pBdr>
        <w:rPr>
          <w:rFonts w:asciiTheme="majorHAnsi" w:hAnsiTheme="majorHAnsi" w:cstheme="majorHAnsi"/>
          <w:b/>
          <w:color w:val="44546A" w:themeColor="text2"/>
          <w:sz w:val="40"/>
          <w:szCs w:val="40"/>
        </w:rPr>
      </w:pPr>
      <w:r w:rsidRPr="005C2A97">
        <w:rPr>
          <w:rFonts w:asciiTheme="majorHAnsi" w:hAnsiTheme="majorHAnsi" w:cstheme="majorHAnsi"/>
          <w:b/>
          <w:color w:val="44546A" w:themeColor="text2"/>
          <w:sz w:val="40"/>
          <w:szCs w:val="40"/>
        </w:rPr>
        <w:t>[Project]</w:t>
      </w:r>
    </w:p>
    <w:p w:rsidR="00351FEE" w:rsidRPr="005C2A97" w:rsidRDefault="00351FEE" w:rsidP="00CD68E0">
      <w:pPr>
        <w:rPr>
          <w:i/>
          <w:color w:val="4472C4" w:themeColor="accent1"/>
        </w:rPr>
      </w:pPr>
      <w:r w:rsidRPr="005C2A97">
        <w:rPr>
          <w:i/>
          <w:color w:val="4472C4" w:themeColor="accent1"/>
        </w:rPr>
        <w:t>[Fase]</w:t>
      </w:r>
    </w:p>
    <w:p w:rsidR="00351FEE" w:rsidRDefault="00351FEE" w:rsidP="00351FEE">
      <w:r>
        <w:rPr>
          <w:noProof/>
        </w:rPr>
        <w:drawing>
          <wp:anchor distT="0" distB="0" distL="114300" distR="114300" simplePos="0" relativeHeight="251658240" behindDoc="0" locked="0" layoutInCell="1" allowOverlap="1" wp14:anchorId="7C4903BD" wp14:editId="6C523540">
            <wp:simplePos x="0" y="0"/>
            <wp:positionH relativeFrom="column">
              <wp:posOffset>951865</wp:posOffset>
            </wp:positionH>
            <wp:positionV relativeFrom="paragraph">
              <wp:posOffset>272668</wp:posOffset>
            </wp:positionV>
            <wp:extent cx="3755571" cy="5257800"/>
            <wp:effectExtent l="0" t="0" r="0" b="0"/>
            <wp:wrapSquare wrapText="bothSides"/>
            <wp:docPr id="1" name="Afbeelding 1" descr="Afbeeldingsresultaat voor buddha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uddha c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571" cy="5257800"/>
                    </a:xfrm>
                    <a:prstGeom prst="rect">
                      <a:avLst/>
                    </a:prstGeom>
                    <a:noFill/>
                    <a:ln>
                      <a:noFill/>
                    </a:ln>
                  </pic:spPr>
                </pic:pic>
              </a:graphicData>
            </a:graphic>
          </wp:anchor>
        </w:drawing>
      </w:r>
    </w:p>
    <w:p w:rsidR="00351FEE" w:rsidRDefault="00351FEE"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p w:rsidR="0032405B" w:rsidRDefault="0032405B" w:rsidP="00351FEE">
      <w:r>
        <w:t xml:space="preserve">Namen: </w:t>
      </w:r>
      <w:r>
        <w:tab/>
      </w:r>
      <w:proofErr w:type="spellStart"/>
      <w:r>
        <w:t>M.van</w:t>
      </w:r>
      <w:proofErr w:type="spellEnd"/>
      <w:r>
        <w:t xml:space="preserve"> Leeuwen, </w:t>
      </w:r>
      <w:proofErr w:type="spellStart"/>
      <w:r>
        <w:t>N.Ak</w:t>
      </w:r>
      <w:r w:rsidR="000633F4">
        <w:t>erboom</w:t>
      </w:r>
      <w:proofErr w:type="spellEnd"/>
      <w:r w:rsidR="009055D7">
        <w:t xml:space="preserve">, </w:t>
      </w:r>
      <w:proofErr w:type="spellStart"/>
      <w:r w:rsidR="009055D7">
        <w:t>R</w:t>
      </w:r>
      <w:r w:rsidR="00637247">
        <w:t>.van</w:t>
      </w:r>
      <w:proofErr w:type="spellEnd"/>
      <w:r w:rsidR="00637247">
        <w:t xml:space="preserve"> Stijn</w:t>
      </w:r>
      <w:r w:rsidR="009055D7">
        <w:t xml:space="preserve">, </w:t>
      </w:r>
      <w:proofErr w:type="spellStart"/>
      <w:r w:rsidR="009055D7">
        <w:t>R</w:t>
      </w:r>
      <w:r w:rsidR="00637247">
        <w:t>.</w:t>
      </w:r>
      <w:r w:rsidR="009A307E">
        <w:t>El</w:t>
      </w:r>
      <w:proofErr w:type="spellEnd"/>
      <w:r w:rsidR="009A307E">
        <w:t xml:space="preserve"> Ayadi</w:t>
      </w:r>
      <w:bookmarkStart w:id="0" w:name="_GoBack"/>
      <w:bookmarkEnd w:id="0"/>
    </w:p>
    <w:p w:rsidR="0032405B" w:rsidRDefault="0032405B" w:rsidP="00351FEE">
      <w:r>
        <w:t xml:space="preserve">Studiejaar: </w:t>
      </w:r>
      <w:r>
        <w:tab/>
        <w:t xml:space="preserve">2018-2019 </w:t>
      </w:r>
    </w:p>
    <w:p w:rsidR="0032405B" w:rsidRDefault="0032405B" w:rsidP="00351FEE">
      <w:r>
        <w:t xml:space="preserve">Werkgroep: </w:t>
      </w:r>
      <w:r>
        <w:tab/>
      </w:r>
      <w:r w:rsidR="000633F4">
        <w:t>LO7E-AMO2</w:t>
      </w:r>
    </w:p>
    <w:p w:rsidR="0032405B" w:rsidRDefault="0032405B" w:rsidP="00351FEE">
      <w:r>
        <w:t xml:space="preserve">Projectleider: </w:t>
      </w:r>
      <w:r>
        <w:tab/>
        <w:t xml:space="preserve">M. </w:t>
      </w:r>
      <w:proofErr w:type="spellStart"/>
      <w:r>
        <w:t>Boukiour</w:t>
      </w:r>
      <w:proofErr w:type="spellEnd"/>
    </w:p>
    <w:p w:rsidR="0032405B" w:rsidRDefault="0032405B" w:rsidP="00351FEE">
      <w:r>
        <w:t xml:space="preserve">Inleverdatum: </w:t>
      </w:r>
      <w:r>
        <w:tab/>
      </w:r>
      <w:r w:rsidR="00D8429C">
        <w:t>4-3-2019</w:t>
      </w:r>
    </w:p>
    <w:p w:rsidR="00874527" w:rsidRDefault="0032405B" w:rsidP="00874527">
      <w:r>
        <w:t xml:space="preserve">Versie: </w:t>
      </w:r>
      <w:r>
        <w:tab/>
      </w:r>
      <w:r>
        <w:tab/>
        <w:t>1</w:t>
      </w:r>
      <w:r w:rsidR="00637247">
        <w:t>.0</w:t>
      </w:r>
    </w:p>
    <w:p w:rsidR="00874527" w:rsidRPr="00874527" w:rsidRDefault="00874527" w:rsidP="00874527"/>
    <w:p w:rsidR="00637247" w:rsidRPr="00874527" w:rsidRDefault="00637247" w:rsidP="00874527">
      <w:pPr>
        <w:jc w:val="center"/>
      </w:pPr>
      <w:r w:rsidRPr="00052466">
        <w:rPr>
          <w:b/>
          <w:sz w:val="36"/>
        </w:rPr>
        <w:lastRenderedPageBreak/>
        <w:t>Behoefteanalyse</w:t>
      </w:r>
    </w:p>
    <w:p w:rsidR="00637247" w:rsidRPr="00B01E64" w:rsidRDefault="00637247" w:rsidP="00637247">
      <w:pPr>
        <w:rPr>
          <w:b/>
        </w:rPr>
      </w:pPr>
      <w:r w:rsidRPr="00B01E64">
        <w:rPr>
          <w:b/>
        </w:rPr>
        <w:t>Kern van het Project</w:t>
      </w:r>
    </w:p>
    <w:p w:rsidR="00637247" w:rsidRDefault="00637247" w:rsidP="00637247">
      <w:r>
        <w:t xml:space="preserve">Onze groep moet een het ontwerp en uiteindelijk realisatie maken van de webapplicatie voor het park </w:t>
      </w:r>
      <w:proofErr w:type="spellStart"/>
      <w:r w:rsidRPr="00457C33">
        <w:rPr>
          <w:b/>
        </w:rPr>
        <w:t>Cronesteyn</w:t>
      </w:r>
      <w:proofErr w:type="spellEnd"/>
      <w:r>
        <w:rPr>
          <w:b/>
        </w:rPr>
        <w:t xml:space="preserve">. </w:t>
      </w:r>
      <w:r>
        <w:t>Deze nieuwe webapplicatie moet de oude website vervangen voor een nieuwe die bezoekers/geïnteresseerden moet kunnen informeren over het park en deze moet makkelijker beheersbaar zijn dan de oude website. Verder gebruiken wij voor het maken van dit project “Bootstrap” en “</w:t>
      </w:r>
      <w:proofErr w:type="spellStart"/>
      <w:r>
        <w:t>Laravel</w:t>
      </w:r>
      <w:proofErr w:type="spellEnd"/>
      <w:r>
        <w:t xml:space="preserve">”. Deze webapplicatie moet worden gemaakt na een interview met </w:t>
      </w:r>
      <w:proofErr w:type="spellStart"/>
      <w:r>
        <w:t>dhr</w:t>
      </w:r>
      <w:proofErr w:type="spellEnd"/>
      <w:r>
        <w:t xml:space="preserve"> </w:t>
      </w:r>
      <w:proofErr w:type="spellStart"/>
      <w:r>
        <w:t>Hannibel</w:t>
      </w:r>
      <w:proofErr w:type="spellEnd"/>
      <w:r>
        <w:t xml:space="preserve"> over het ontwerp en wat hij wil voor de website.</w:t>
      </w:r>
    </w:p>
    <w:p w:rsidR="00637247" w:rsidRDefault="00637247" w:rsidP="00637247">
      <w:pPr>
        <w:rPr>
          <w:b/>
        </w:rPr>
      </w:pPr>
      <w:r>
        <w:rPr>
          <w:b/>
        </w:rPr>
        <w:t>Aanleiding</w:t>
      </w:r>
    </w:p>
    <w:p w:rsidR="00637247" w:rsidRDefault="00637247" w:rsidP="00637247">
      <w:r>
        <w:t xml:space="preserve">De opdrachtgever </w:t>
      </w:r>
      <w:proofErr w:type="spellStart"/>
      <w:r>
        <w:t>Dhr</w:t>
      </w:r>
      <w:proofErr w:type="spellEnd"/>
      <w:r>
        <w:t xml:space="preserve"> </w:t>
      </w:r>
      <w:proofErr w:type="spellStart"/>
      <w:r>
        <w:t>Hannibel</w:t>
      </w:r>
      <w:proofErr w:type="spellEnd"/>
      <w:r>
        <w:t xml:space="preserve">, oftewel de voorzitter van de parkvereniging </w:t>
      </w:r>
      <w:proofErr w:type="spellStart"/>
      <w:r>
        <w:t>Cronesteyn</w:t>
      </w:r>
      <w:proofErr w:type="spellEnd"/>
      <w:r>
        <w:t xml:space="preserve">, wilt een nieuwe webapplicatie omdat de oude website van </w:t>
      </w:r>
      <w:proofErr w:type="spellStart"/>
      <w:r>
        <w:t>Cronesteyn</w:t>
      </w:r>
      <w:proofErr w:type="spellEnd"/>
      <w:r>
        <w:t xml:space="preserve"> niet mooi was en hij wilt dat de website makkelijker te beheren is. De heer </w:t>
      </w:r>
      <w:proofErr w:type="spellStart"/>
      <w:r>
        <w:t>Hannibel</w:t>
      </w:r>
      <w:proofErr w:type="spellEnd"/>
      <w:r>
        <w:t xml:space="preserve"> hoopt dat dankzij een nieuwe, mooie website met makkelijke navigatie, een grotere interesse zal opwekken en hierdoor ook bezoekers zal aantrekken naar het park en dat de website ook mensen beter kan informeren over het verhaal achter </w:t>
      </w:r>
      <w:proofErr w:type="spellStart"/>
      <w:r>
        <w:t>Cronesteyn</w:t>
      </w:r>
      <w:proofErr w:type="spellEnd"/>
      <w:r>
        <w:t>.</w:t>
      </w:r>
    </w:p>
    <w:p w:rsidR="00637247" w:rsidRDefault="00637247" w:rsidP="00637247">
      <w:r>
        <w:t>Verder nemen wij voor dit project nog een aantal onderdelen over van de oude website en ontwikkelen deze nog een beetje verder.</w:t>
      </w:r>
    </w:p>
    <w:p w:rsidR="00637247" w:rsidRDefault="00637247" w:rsidP="00637247">
      <w:pPr>
        <w:rPr>
          <w:b/>
        </w:rPr>
      </w:pPr>
      <w:r>
        <w:rPr>
          <w:b/>
        </w:rPr>
        <w:t>Algemene beschrijving van de applicatie</w:t>
      </w:r>
    </w:p>
    <w:p w:rsidR="00637247" w:rsidRDefault="00637247" w:rsidP="00637247">
      <w:r>
        <w:t xml:space="preserve">Tijdens het interview tussen onze groep en </w:t>
      </w:r>
      <w:proofErr w:type="spellStart"/>
      <w:r>
        <w:t>Dhr</w:t>
      </w:r>
      <w:proofErr w:type="spellEnd"/>
      <w:r>
        <w:t xml:space="preserve"> </w:t>
      </w:r>
      <w:proofErr w:type="spellStart"/>
      <w:r>
        <w:t>Hannibel</w:t>
      </w:r>
      <w:proofErr w:type="spellEnd"/>
      <w:r>
        <w:t xml:space="preserve">, is er aangegeven dat de website ten minste moet bestaan uit een vriendelijke/speelse home pagina, om aandacht te trekken van mensen uit leiden en ‘speciale’ kinderen, een informatie pagina om te informeren over het verhaal achter het park en nog meer, en een contact pagina. Verder zullen wij voor elke pagina headers, voor de links naar andere pagina’s, en </w:t>
      </w:r>
      <w:proofErr w:type="spellStart"/>
      <w:r>
        <w:t>footers</w:t>
      </w:r>
      <w:proofErr w:type="spellEnd"/>
      <w:r>
        <w:t xml:space="preserve"> voor de links naar sociale media.</w:t>
      </w:r>
    </w:p>
    <w:p w:rsidR="00637247" w:rsidRDefault="00637247" w:rsidP="00637247">
      <w:r>
        <w:t xml:space="preserve">De home pagina moet dus de aandacht kunnen trekken van bezoekers, voornamelijk mensen uit de regio Leiden, en ook de aandacht van kinderen kunnen trekken door er vriendelijk en natuurachtig eruit te zien. </w:t>
      </w:r>
    </w:p>
    <w:p w:rsidR="00637247" w:rsidRDefault="00637247" w:rsidP="00637247">
      <w:r>
        <w:t>De informatie pagina moet informatie geven over het park, het verhaal erachter en misschien ook nog evenementen die daar plaats zullen nemen, en nog meer om te informeren.</w:t>
      </w:r>
    </w:p>
    <w:p w:rsidR="00637247" w:rsidRDefault="00637247" w:rsidP="00637247">
      <w:r>
        <w:t xml:space="preserve">De contact pagina zal er niet echt speciaal uit zien, de pagina moet wel een vriendelijke sfeer geven, de pagina moet de contactgegevens waarop mensen deelnemers/werknemers van het park kunnen contacteren. </w:t>
      </w:r>
    </w:p>
    <w:p w:rsidR="00637247" w:rsidRDefault="00637247" w:rsidP="00637247">
      <w:pPr>
        <w:rPr>
          <w:b/>
        </w:rPr>
      </w:pPr>
      <w:r>
        <w:rPr>
          <w:b/>
        </w:rPr>
        <w:t>Doelen van de applicatie</w:t>
      </w:r>
    </w:p>
    <w:p w:rsidR="00637247" w:rsidRDefault="00637247" w:rsidP="00637247">
      <w:r>
        <w:t xml:space="preserve">De nieuwe website voor </w:t>
      </w:r>
      <w:proofErr w:type="spellStart"/>
      <w:r>
        <w:t>Cronesteyn</w:t>
      </w:r>
      <w:proofErr w:type="spellEnd"/>
      <w:r>
        <w:t xml:space="preserve"> heeft een aantal doelen, deze bestaan uit:</w:t>
      </w:r>
    </w:p>
    <w:p w:rsidR="00637247" w:rsidRDefault="00637247" w:rsidP="00637247">
      <w:r>
        <w:t>Een nieuwe mooie website hebben die makkelijk te beheren is en leuk om naar te kijken is.</w:t>
      </w:r>
    </w:p>
    <w:p w:rsidR="00637247" w:rsidRDefault="00637247" w:rsidP="00637247">
      <w:r>
        <w:t>Het informeren van mensen over de website, meer aandacht trekken voor de website en zo ook mensen informeren over evenementen in het park. En uiteindelijk hierdoor het park te promoten.</w:t>
      </w:r>
    </w:p>
    <w:p w:rsidR="00637247" w:rsidRDefault="00637247" w:rsidP="00637247">
      <w:r>
        <w:t>Als laatste moet de nieuwe website mensen aantrekken tot het park, bezoekers trekken uit voornamelijk Leiden en zo ook de interesse van kinderen trekken.</w:t>
      </w:r>
    </w:p>
    <w:p w:rsidR="00637247" w:rsidRDefault="00637247" w:rsidP="00637247">
      <w:pPr>
        <w:rPr>
          <w:b/>
        </w:rPr>
      </w:pPr>
      <w:r>
        <w:rPr>
          <w:b/>
        </w:rPr>
        <w:lastRenderedPageBreak/>
        <w:t>Doelgroepen van de applicatie</w:t>
      </w:r>
    </w:p>
    <w:p w:rsidR="00637247" w:rsidRDefault="00637247" w:rsidP="00637247">
      <w:r>
        <w:t>De doelgroepen van de website bestaan uit mensen in de regio Leiden en ‘speciale’ kinderen.</w:t>
      </w:r>
    </w:p>
    <w:p w:rsidR="00637247" w:rsidRDefault="00637247" w:rsidP="00637247">
      <w:r>
        <w:t>Deze doelgroepen zijn, net zoals ik in de vorige onderdelen heb genoemd, bedoeld om aandacht te trekken naar het park, verder is er niet echt iets speciaals.</w:t>
      </w:r>
    </w:p>
    <w:p w:rsidR="00637247" w:rsidRDefault="00637247" w:rsidP="00637247">
      <w:pPr>
        <w:rPr>
          <w:b/>
        </w:rPr>
      </w:pPr>
      <w:r>
        <w:rPr>
          <w:b/>
        </w:rPr>
        <w:t>Vormgeving</w:t>
      </w:r>
    </w:p>
    <w:p w:rsidR="00637247" w:rsidRDefault="00637247" w:rsidP="00637247">
      <w:r>
        <w:t xml:space="preserve">De website van </w:t>
      </w:r>
      <w:proofErr w:type="spellStart"/>
      <w:r>
        <w:t>Cronesteyn</w:t>
      </w:r>
      <w:proofErr w:type="spellEnd"/>
      <w:r>
        <w:t xml:space="preserve"> moet een soort van vriendelijk en natuurlijk gevoel hebben. De meeste kleuren van de website zal bestaan uit groen, dit is om de “natuurlijke” sfeer te geven aan de website. De website zal hoogstwaarschijnlijk het logo gebruiken wat er ook op de oude website stond, dit kan veranderen als onze groep een beter logo zouden kunnen ontwerpen. </w:t>
      </w:r>
    </w:p>
    <w:p w:rsidR="00637247" w:rsidRDefault="00637247" w:rsidP="00637247">
      <w:r>
        <w:t xml:space="preserve">Wij zullen waarschijnlijk een default font gebruiken voor de teksten, en misschien gaan wij voor de hoofdteksten van een pagina (de “headers”) een font gebruiken waarbij lijkt alsof deze te maken heeft met de natuur, </w:t>
      </w:r>
      <w:r>
        <w:rPr>
          <w:b/>
        </w:rPr>
        <w:t>indien deze goed te lezen is</w:t>
      </w:r>
      <w:r>
        <w:t>.</w:t>
      </w:r>
    </w:p>
    <w:p w:rsidR="00637247" w:rsidRDefault="00637247" w:rsidP="00637247">
      <w:pPr>
        <w:rPr>
          <w:b/>
        </w:rPr>
      </w:pPr>
      <w:r>
        <w:rPr>
          <w:b/>
        </w:rPr>
        <w:t>Informatie in de applicatie</w:t>
      </w:r>
    </w:p>
    <w:p w:rsidR="00637247" w:rsidRDefault="00637247" w:rsidP="00637247">
      <w:r>
        <w:t xml:space="preserve">Tijdens het interview heeft </w:t>
      </w:r>
      <w:proofErr w:type="spellStart"/>
      <w:r>
        <w:t>Dhr</w:t>
      </w:r>
      <w:proofErr w:type="spellEnd"/>
      <w:r>
        <w:t xml:space="preserve"> </w:t>
      </w:r>
      <w:proofErr w:type="spellStart"/>
      <w:r>
        <w:t>Hannibel</w:t>
      </w:r>
      <w:proofErr w:type="spellEnd"/>
      <w:r>
        <w:t xml:space="preserve"> niet veel aangegeven over wat in de website moet worden gezet, van de informatie die wij hebben kunnen krijgen tijdens het interview is er aangegeven dat de website tenminste de geschiedenis van het park moet weergeven, de informatie pagina moet aangeven wanneer er een evenement zal plaatsnemen.</w:t>
      </w:r>
    </w:p>
    <w:p w:rsidR="00637247" w:rsidRDefault="00637247" w:rsidP="00637247">
      <w:r>
        <w:t xml:space="preserve">De homepagina en de contactpagina zullen beide niet echt veel content/informatie over het park geven, de homepagina zal vooral er voor zijn om interesse in mensen op te wekken en de contact pagina is gewoon voor mensen om te vinden hoe ze contact kunnen opnemen met de werknemers. </w:t>
      </w:r>
    </w:p>
    <w:p w:rsidR="00637247" w:rsidRDefault="00637247" w:rsidP="00637247">
      <w:r>
        <w:t>Wij, de applicatieontwikkelaars, zullen nog wel proberen als het mogelijk is om nog zelf een aantal pagina’s te maken waarin informatie wordt gegeven over het park. Het nut van deze pagina’s zou dan ook nog zijn om de website nog een klein beetje op te vullen.</w:t>
      </w:r>
    </w:p>
    <w:p w:rsidR="00637247" w:rsidRDefault="00637247" w:rsidP="00637247">
      <w:pPr>
        <w:rPr>
          <w:b/>
        </w:rPr>
      </w:pPr>
      <w:r>
        <w:rPr>
          <w:b/>
        </w:rPr>
        <w:t>Interactie van de applicatie</w:t>
      </w:r>
    </w:p>
    <w:p w:rsidR="00637247" w:rsidRDefault="00637247" w:rsidP="00637247">
      <w:r>
        <w:t xml:space="preserve">De gebruikers van de webapplicatie moeten verschillende dingen kunnen doen, er moeten nieuwsberichten kunnen worden toegevoegd aan de website of bewerkt worden. De website moet makkelijk worden beheerd, er moeten makkelijk foto’s worden toegevoegd, nieuwe teksten moeten worden toegevoegd. </w:t>
      </w:r>
    </w:p>
    <w:p w:rsidR="00637247" w:rsidRDefault="00637247" w:rsidP="00637247">
      <w:r>
        <w:t>De website zal een inlogportaal hebben waarmee de deelnemers/werknemers voor het park kunnen inloggen en zo ook berichten kunnen plaatsen voor op de website.</w:t>
      </w:r>
    </w:p>
    <w:p w:rsidR="00637247" w:rsidRDefault="00637247" w:rsidP="00637247">
      <w:r>
        <w:t>Op dit moment is dit het enige wat de gebruikers van de website, eigenaar en medewerkers, nodig hebben om te werken met de website.</w:t>
      </w:r>
    </w:p>
    <w:p w:rsidR="00637247" w:rsidRDefault="00637247" w:rsidP="00637247">
      <w:pPr>
        <w:rPr>
          <w:b/>
        </w:rPr>
      </w:pPr>
      <w:r>
        <w:rPr>
          <w:b/>
        </w:rPr>
        <w:t>Tot slot</w:t>
      </w:r>
    </w:p>
    <w:p w:rsidR="00637247" w:rsidRPr="00584812" w:rsidRDefault="00637247" w:rsidP="00637247">
      <w:r>
        <w:t>Verder hebben wij niet echt iets te melden, alles wat er te melden was, hebben wij geplaatst in de onderdelen hierboven.</w:t>
      </w:r>
    </w:p>
    <w:p w:rsidR="00637247" w:rsidRPr="007C044C" w:rsidRDefault="00637247" w:rsidP="00637247"/>
    <w:p w:rsidR="00637247" w:rsidRDefault="00637247" w:rsidP="00637247"/>
    <w:p w:rsidR="00637247" w:rsidRPr="003D1B12" w:rsidRDefault="00637247" w:rsidP="00637247"/>
    <w:p w:rsidR="00637247" w:rsidRPr="002D1E57" w:rsidRDefault="00637247" w:rsidP="00637247">
      <w:r>
        <w:lastRenderedPageBreak/>
        <w:t xml:space="preserve"> </w:t>
      </w:r>
    </w:p>
    <w:p w:rsidR="00D91586" w:rsidRPr="00C133F5" w:rsidRDefault="00D91586" w:rsidP="00DC7A8D"/>
    <w:p w:rsidR="00CD68E0" w:rsidRDefault="00CD68E0" w:rsidP="00CD68E0"/>
    <w:p w:rsidR="00CD68E0" w:rsidRDefault="00CD68E0" w:rsidP="00CD68E0"/>
    <w:p w:rsidR="00CD68E0" w:rsidRDefault="00CD68E0" w:rsidP="00CD68E0"/>
    <w:p w:rsidR="00CD68E0" w:rsidRDefault="00CD68E0" w:rsidP="00CD68E0"/>
    <w:p w:rsidR="00CD68E0" w:rsidRDefault="00CD68E0" w:rsidP="00CD68E0"/>
    <w:p w:rsidR="00CD68E0" w:rsidRDefault="00CD68E0" w:rsidP="00CD68E0"/>
    <w:p w:rsidR="00CD68E0" w:rsidRPr="00CD68E0" w:rsidRDefault="00CD68E0" w:rsidP="00CD68E0"/>
    <w:sectPr w:rsidR="00CD68E0" w:rsidRPr="00CD68E0" w:rsidSect="005C2A9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AC6" w:rsidRDefault="00377AC6" w:rsidP="00CD68E0">
      <w:pPr>
        <w:spacing w:after="0" w:line="240" w:lineRule="auto"/>
      </w:pPr>
      <w:r>
        <w:separator/>
      </w:r>
    </w:p>
  </w:endnote>
  <w:endnote w:type="continuationSeparator" w:id="0">
    <w:p w:rsidR="00377AC6" w:rsidRDefault="00377AC6" w:rsidP="00CD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003955"/>
      <w:docPartObj>
        <w:docPartGallery w:val="Page Numbers (Bottom of Page)"/>
        <w:docPartUnique/>
      </w:docPartObj>
    </w:sdtPr>
    <w:sdtEndPr/>
    <w:sdtContent>
      <w:p w:rsidR="00CD68E0" w:rsidRDefault="00CD68E0">
        <w:pPr>
          <w:pStyle w:val="Voettekst"/>
          <w:jc w:val="right"/>
        </w:pPr>
        <w:r>
          <w:fldChar w:fldCharType="begin"/>
        </w:r>
        <w:r>
          <w:instrText>PAGE   \* MERGEFORMAT</w:instrText>
        </w:r>
        <w:r>
          <w:fldChar w:fldCharType="separate"/>
        </w:r>
        <w:r>
          <w:t>2</w:t>
        </w:r>
        <w:r>
          <w:fldChar w:fldCharType="end"/>
        </w:r>
      </w:p>
    </w:sdtContent>
  </w:sdt>
  <w:p w:rsidR="00CD68E0" w:rsidRDefault="00CD68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AC6" w:rsidRDefault="00377AC6" w:rsidP="00CD68E0">
      <w:pPr>
        <w:spacing w:after="0" w:line="240" w:lineRule="auto"/>
      </w:pPr>
      <w:r>
        <w:separator/>
      </w:r>
    </w:p>
  </w:footnote>
  <w:footnote w:type="continuationSeparator" w:id="0">
    <w:p w:rsidR="00377AC6" w:rsidRDefault="00377AC6" w:rsidP="00CD6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23D"/>
    <w:multiLevelType w:val="hybridMultilevel"/>
    <w:tmpl w:val="966AD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2801036"/>
    <w:multiLevelType w:val="hybridMultilevel"/>
    <w:tmpl w:val="0BD654C8"/>
    <w:lvl w:ilvl="0" w:tplc="4DFE82CA">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47"/>
    <w:rsid w:val="000633F4"/>
    <w:rsid w:val="000C5110"/>
    <w:rsid w:val="00171012"/>
    <w:rsid w:val="00186C8D"/>
    <w:rsid w:val="00310DBD"/>
    <w:rsid w:val="0032405B"/>
    <w:rsid w:val="00351FEE"/>
    <w:rsid w:val="00377AC6"/>
    <w:rsid w:val="003B7FB0"/>
    <w:rsid w:val="00447C10"/>
    <w:rsid w:val="005C2A97"/>
    <w:rsid w:val="0060572D"/>
    <w:rsid w:val="00637247"/>
    <w:rsid w:val="00695BB7"/>
    <w:rsid w:val="00771EE3"/>
    <w:rsid w:val="00874527"/>
    <w:rsid w:val="009055D7"/>
    <w:rsid w:val="009A307E"/>
    <w:rsid w:val="00AD5995"/>
    <w:rsid w:val="00CD68E0"/>
    <w:rsid w:val="00D22FF7"/>
    <w:rsid w:val="00D2690E"/>
    <w:rsid w:val="00D411CA"/>
    <w:rsid w:val="00D476DE"/>
    <w:rsid w:val="00D8429C"/>
    <w:rsid w:val="00D91586"/>
    <w:rsid w:val="00DC7A8D"/>
    <w:rsid w:val="00F63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C3AC"/>
  <w15:chartTrackingRefBased/>
  <w15:docId w15:val="{29575C69-0207-487A-9907-60D0DAE5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1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1FE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D68E0"/>
    <w:pPr>
      <w:outlineLvl w:val="9"/>
    </w:pPr>
    <w:rPr>
      <w:lang w:eastAsia="nl-NL"/>
    </w:rPr>
  </w:style>
  <w:style w:type="paragraph" w:styleId="Inhopg1">
    <w:name w:val="toc 1"/>
    <w:basedOn w:val="Standaard"/>
    <w:next w:val="Standaard"/>
    <w:autoRedefine/>
    <w:uiPriority w:val="39"/>
    <w:unhideWhenUsed/>
    <w:rsid w:val="00CD68E0"/>
    <w:pPr>
      <w:spacing w:after="100"/>
    </w:pPr>
  </w:style>
  <w:style w:type="character" w:styleId="Hyperlink">
    <w:name w:val="Hyperlink"/>
    <w:basedOn w:val="Standaardalinea-lettertype"/>
    <w:uiPriority w:val="99"/>
    <w:unhideWhenUsed/>
    <w:rsid w:val="00CD68E0"/>
    <w:rPr>
      <w:color w:val="0563C1" w:themeColor="hyperlink"/>
      <w:u w:val="single"/>
    </w:rPr>
  </w:style>
  <w:style w:type="paragraph" w:styleId="Koptekst">
    <w:name w:val="header"/>
    <w:basedOn w:val="Standaard"/>
    <w:link w:val="KoptekstChar"/>
    <w:uiPriority w:val="99"/>
    <w:unhideWhenUsed/>
    <w:rsid w:val="00CD68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68E0"/>
  </w:style>
  <w:style w:type="paragraph" w:styleId="Voettekst">
    <w:name w:val="footer"/>
    <w:basedOn w:val="Standaard"/>
    <w:link w:val="VoettekstChar"/>
    <w:uiPriority w:val="99"/>
    <w:unhideWhenUsed/>
    <w:rsid w:val="00CD68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68E0"/>
  </w:style>
  <w:style w:type="paragraph" w:styleId="Geenafstand">
    <w:name w:val="No Spacing"/>
    <w:uiPriority w:val="1"/>
    <w:qFormat/>
    <w:rsid w:val="005C2A97"/>
    <w:pPr>
      <w:spacing w:after="0" w:line="240" w:lineRule="auto"/>
    </w:pPr>
  </w:style>
  <w:style w:type="paragraph" w:styleId="Titel">
    <w:name w:val="Title"/>
    <w:basedOn w:val="Standaard"/>
    <w:next w:val="Standaard"/>
    <w:link w:val="TitelChar"/>
    <w:uiPriority w:val="10"/>
    <w:qFormat/>
    <w:rsid w:val="00DC7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7A8D"/>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9158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9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Downloads\groep_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4B04-9909-4266-BD12-1F27D8E3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groep_sjabloon</Template>
  <TotalTime>22</TotalTime>
  <Pages>4</Pages>
  <Words>856</Words>
  <Characters>4713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der Schaaf</dc:creator>
  <cp:keywords/>
  <dc:description/>
  <cp:lastModifiedBy>Ricky van der Schaaf</cp:lastModifiedBy>
  <cp:revision>3</cp:revision>
  <dcterms:created xsi:type="dcterms:W3CDTF">2019-03-04T13:33:00Z</dcterms:created>
  <dcterms:modified xsi:type="dcterms:W3CDTF">2019-03-04T14:06:00Z</dcterms:modified>
</cp:coreProperties>
</file>