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FEE" w:rsidRPr="005C2A97" w:rsidRDefault="00351FEE" w:rsidP="005C2A97">
      <w:pPr>
        <w:pBdr>
          <w:bottom w:val="single" w:sz="4" w:space="1" w:color="auto"/>
        </w:pBdr>
        <w:rPr>
          <w:rFonts w:asciiTheme="majorHAnsi" w:hAnsiTheme="majorHAnsi" w:cstheme="majorHAnsi"/>
          <w:b/>
          <w:color w:val="44546A" w:themeColor="text2"/>
          <w:sz w:val="40"/>
          <w:szCs w:val="40"/>
        </w:rPr>
      </w:pPr>
      <w:r w:rsidRPr="005C2A97">
        <w:rPr>
          <w:rFonts w:asciiTheme="majorHAnsi" w:hAnsiTheme="majorHAnsi" w:cstheme="majorHAnsi"/>
          <w:b/>
          <w:color w:val="44546A" w:themeColor="text2"/>
          <w:sz w:val="40"/>
          <w:szCs w:val="40"/>
        </w:rPr>
        <w:t>[Project]</w:t>
      </w:r>
    </w:p>
    <w:p w:rsidR="00351FEE" w:rsidRPr="005C2A97" w:rsidRDefault="00351FEE" w:rsidP="00CD68E0">
      <w:pPr>
        <w:rPr>
          <w:i/>
          <w:color w:val="4472C4" w:themeColor="accent1"/>
        </w:rPr>
      </w:pPr>
      <w:r w:rsidRPr="005C2A97">
        <w:rPr>
          <w:i/>
          <w:color w:val="4472C4" w:themeColor="accent1"/>
        </w:rPr>
        <w:t>[Fase]</w:t>
      </w:r>
    </w:p>
    <w:p w:rsidR="00351FEE" w:rsidRDefault="00351FEE" w:rsidP="00351FEE">
      <w:r>
        <w:rPr>
          <w:noProof/>
        </w:rPr>
        <w:drawing>
          <wp:anchor distT="0" distB="0" distL="114300" distR="114300" simplePos="0" relativeHeight="251658240" behindDoc="0" locked="0" layoutInCell="1" allowOverlap="1" wp14:anchorId="7C4903BD" wp14:editId="6C523540">
            <wp:simplePos x="0" y="0"/>
            <wp:positionH relativeFrom="column">
              <wp:posOffset>951865</wp:posOffset>
            </wp:positionH>
            <wp:positionV relativeFrom="paragraph">
              <wp:posOffset>272668</wp:posOffset>
            </wp:positionV>
            <wp:extent cx="3755571" cy="5257800"/>
            <wp:effectExtent l="0" t="0" r="0" b="0"/>
            <wp:wrapSquare wrapText="bothSides"/>
            <wp:docPr id="1" name="Afbeelding 1" descr="Afbeeldingsresultaat voor buddha 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buddha c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571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1FEE" w:rsidRDefault="00351FEE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>
      <w:r>
        <w:t xml:space="preserve">Namen: </w:t>
      </w:r>
      <w:r>
        <w:tab/>
        <w:t>[M.van Leeuwen, N.Ak</w:t>
      </w:r>
      <w:r w:rsidR="000633F4">
        <w:t>erboom</w:t>
      </w:r>
      <w:r w:rsidR="009055D7">
        <w:t>, Rick, Redouan</w:t>
      </w:r>
      <w:r>
        <w:t>]</w:t>
      </w:r>
    </w:p>
    <w:p w:rsidR="0032405B" w:rsidRDefault="0032405B" w:rsidP="00351FEE">
      <w:r>
        <w:t xml:space="preserve">Studiejaar: </w:t>
      </w:r>
      <w:r>
        <w:tab/>
        <w:t xml:space="preserve">[2018-2019] </w:t>
      </w:r>
    </w:p>
    <w:p w:rsidR="0032405B" w:rsidRDefault="0032405B" w:rsidP="00351FEE">
      <w:r>
        <w:t xml:space="preserve">Werkgroep: </w:t>
      </w:r>
      <w:r>
        <w:tab/>
        <w:t>[</w:t>
      </w:r>
      <w:r w:rsidR="000633F4">
        <w:t>LO7E-AMO2</w:t>
      </w:r>
      <w:r>
        <w:t>]</w:t>
      </w:r>
    </w:p>
    <w:p w:rsidR="0032405B" w:rsidRDefault="0032405B" w:rsidP="00351FEE">
      <w:r>
        <w:t xml:space="preserve">Projectleider: </w:t>
      </w:r>
      <w:r>
        <w:tab/>
        <w:t xml:space="preserve">[M. Boukiour] </w:t>
      </w:r>
    </w:p>
    <w:p w:rsidR="0032405B" w:rsidRDefault="0032405B" w:rsidP="00351FEE">
      <w:r>
        <w:t xml:space="preserve">Inleverdatum: </w:t>
      </w:r>
      <w:r>
        <w:tab/>
        <w:t xml:space="preserve">[] </w:t>
      </w:r>
    </w:p>
    <w:p w:rsidR="0032405B" w:rsidRDefault="0032405B" w:rsidP="00351FEE">
      <w:r>
        <w:t xml:space="preserve">Versie: </w:t>
      </w:r>
      <w:r>
        <w:tab/>
      </w:r>
      <w:r>
        <w:tab/>
        <w:t>1.</w:t>
      </w:r>
      <w:r w:rsidR="00D91586">
        <w:t>3</w:t>
      </w:r>
      <w:r w:rsidR="00F63FCD">
        <w:t>.</w:t>
      </w:r>
      <w:r w:rsidR="009055D7">
        <w:t>2</w:t>
      </w:r>
    </w:p>
    <w:p w:rsidR="0032405B" w:rsidRDefault="0032405B" w:rsidP="00351FE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2493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68E0" w:rsidRDefault="00CD68E0">
          <w:pPr>
            <w:pStyle w:val="Kopvaninhoudsopgave"/>
          </w:pPr>
          <w:r>
            <w:t>Inhoud</w:t>
          </w:r>
        </w:p>
        <w:p w:rsidR="005C2A97" w:rsidRDefault="00CD68E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55537" w:history="1">
            <w:r w:rsidR="005C2A97" w:rsidRPr="00B30D31">
              <w:rPr>
                <w:rStyle w:val="Hyperlink"/>
                <w:noProof/>
              </w:rPr>
              <w:t>1</w:t>
            </w:r>
            <w:r w:rsidR="005C2A97">
              <w:rPr>
                <w:rFonts w:eastAsiaTheme="minorEastAsia"/>
                <w:noProof/>
                <w:lang w:eastAsia="nl-NL"/>
              </w:rPr>
              <w:tab/>
            </w:r>
            <w:r w:rsidR="00485F07">
              <w:rPr>
                <w:rStyle w:val="Hyperlink"/>
                <w:noProof/>
              </w:rPr>
              <w:t>Functionaliteiten</w:t>
            </w:r>
            <w:r w:rsidR="005C2A97">
              <w:rPr>
                <w:noProof/>
                <w:webHidden/>
              </w:rPr>
              <w:tab/>
            </w:r>
            <w:r w:rsidR="005C2A97">
              <w:rPr>
                <w:noProof/>
                <w:webHidden/>
              </w:rPr>
              <w:fldChar w:fldCharType="begin"/>
            </w:r>
            <w:r w:rsidR="005C2A97">
              <w:rPr>
                <w:noProof/>
                <w:webHidden/>
              </w:rPr>
              <w:instrText xml:space="preserve"> PAGEREF _Toc355537 \h </w:instrText>
            </w:r>
            <w:r w:rsidR="005C2A97">
              <w:rPr>
                <w:noProof/>
                <w:webHidden/>
              </w:rPr>
            </w:r>
            <w:r w:rsidR="005C2A97">
              <w:rPr>
                <w:noProof/>
                <w:webHidden/>
              </w:rPr>
              <w:fldChar w:fldCharType="separate"/>
            </w:r>
            <w:r w:rsidR="00525A90">
              <w:rPr>
                <w:noProof/>
                <w:webHidden/>
              </w:rPr>
              <w:t>3</w:t>
            </w:r>
            <w:r w:rsidR="005C2A97">
              <w:rPr>
                <w:noProof/>
                <w:webHidden/>
              </w:rPr>
              <w:fldChar w:fldCharType="end"/>
            </w:r>
          </w:hyperlink>
          <w:r w:rsidR="00485F07">
            <w:rPr>
              <w:noProof/>
            </w:rPr>
            <w:t>-5</w:t>
          </w:r>
        </w:p>
        <w:p w:rsidR="005C2A97" w:rsidRDefault="004605C2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55538" w:history="1">
            <w:r w:rsidR="005C2A97" w:rsidRPr="00B30D31">
              <w:rPr>
                <w:rStyle w:val="Hyperlink"/>
                <w:noProof/>
              </w:rPr>
              <w:t>2</w:t>
            </w:r>
            <w:r w:rsidR="005C2A97">
              <w:rPr>
                <w:rFonts w:eastAsiaTheme="minorEastAsia"/>
                <w:noProof/>
                <w:lang w:eastAsia="nl-NL"/>
              </w:rPr>
              <w:tab/>
            </w:r>
            <w:r w:rsidR="00BE2FA1">
              <w:rPr>
                <w:rStyle w:val="Hyperlink"/>
                <w:noProof/>
              </w:rPr>
              <w:t>Navigatiediagram</w:t>
            </w:r>
            <w:r w:rsidR="005C2A97">
              <w:rPr>
                <w:noProof/>
                <w:webHidden/>
              </w:rPr>
              <w:tab/>
            </w:r>
            <w:r w:rsidR="00BE2FA1">
              <w:rPr>
                <w:noProof/>
                <w:webHidden/>
              </w:rPr>
              <w:t>6</w:t>
            </w:r>
          </w:hyperlink>
        </w:p>
        <w:p w:rsidR="00EF5B54" w:rsidRDefault="00BE2FA1" w:rsidP="00BE2FA1">
          <w:r>
            <w:t>3      Lijst van Pagina's………………………………………………………………………………………………………………………….7</w:t>
          </w:r>
        </w:p>
        <w:p w:rsidR="00EF5B54" w:rsidRDefault="00EF5B54" w:rsidP="00BE2FA1">
          <w:r>
            <w:t>4      Schermontwerp………………………………………………………………………………………………………………………….8</w:t>
          </w:r>
          <w:bookmarkStart w:id="0" w:name="_GoBack"/>
          <w:bookmarkEnd w:id="0"/>
          <w:r>
            <w:t xml:space="preserve"> </w:t>
          </w:r>
        </w:p>
        <w:p w:rsidR="00BE2FA1" w:rsidRPr="00BE2FA1" w:rsidRDefault="00BE2FA1" w:rsidP="00BE2FA1"/>
        <w:p w:rsidR="00CD68E0" w:rsidRDefault="00CD68E0">
          <w:r>
            <w:rPr>
              <w:b/>
              <w:bCs/>
            </w:rPr>
            <w:fldChar w:fldCharType="end"/>
          </w:r>
        </w:p>
      </w:sdtContent>
    </w:sdt>
    <w:p w:rsidR="00CD68E0" w:rsidRDefault="00CD68E0" w:rsidP="00351FEE"/>
    <w:p w:rsidR="00CD68E0" w:rsidRDefault="00CD68E0" w:rsidP="00CD68E0">
      <w:r>
        <w:br w:type="page"/>
      </w:r>
    </w:p>
    <w:p w:rsidR="00DC7A8D" w:rsidRDefault="00525A90" w:rsidP="00525A90">
      <w:pPr>
        <w:pStyle w:val="Kop1"/>
        <w:shd w:val="clear" w:color="auto" w:fill="FFFFFF" w:themeFill="background1"/>
        <w:rPr>
          <w:rFonts w:asciiTheme="minorHAnsi" w:hAnsiTheme="minorHAnsi" w:cstheme="minorHAnsi"/>
          <w:b/>
          <w:color w:val="000000" w:themeColor="text1"/>
        </w:rPr>
      </w:pPr>
      <w:bookmarkStart w:id="1" w:name="_Hlk517869"/>
      <w:bookmarkStart w:id="2" w:name="_Hlk517384"/>
      <w:r w:rsidRPr="00525A90">
        <w:rPr>
          <w:rFonts w:asciiTheme="minorHAnsi" w:hAnsiTheme="minorHAnsi" w:cstheme="minorHAnsi"/>
          <w:b/>
          <w:color w:val="000000" w:themeColor="text1"/>
        </w:rPr>
        <w:lastRenderedPageBreak/>
        <w:t>Functionaliteiten</w:t>
      </w:r>
    </w:p>
    <w:p w:rsidR="00525A90" w:rsidRDefault="00525A90" w:rsidP="00525A90"/>
    <w:p w:rsidR="00525A90" w:rsidRDefault="00525A90" w:rsidP="00525A90">
      <w:pPr>
        <w:rPr>
          <w:b/>
          <w:sz w:val="24"/>
        </w:rPr>
      </w:pPr>
      <w:proofErr w:type="spellStart"/>
      <w:r w:rsidRPr="00525A90">
        <w:rPr>
          <w:b/>
          <w:sz w:val="24"/>
        </w:rPr>
        <w:t>UseCase</w:t>
      </w:r>
      <w:proofErr w:type="spellEnd"/>
      <w:r w:rsidRPr="00525A90">
        <w:rPr>
          <w:b/>
          <w:sz w:val="24"/>
        </w:rPr>
        <w:t xml:space="preserve"> Diagram</w:t>
      </w:r>
    </w:p>
    <w:p w:rsidR="00525A90" w:rsidRPr="00525A90" w:rsidRDefault="00525A90" w:rsidP="00525A90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53100" cy="364236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bookmarkEnd w:id="2"/>
    <w:p w:rsidR="00D91586" w:rsidRDefault="00D91586" w:rsidP="00DC7A8D"/>
    <w:p w:rsidR="00525A90" w:rsidRDefault="00525A90" w:rsidP="00DC7A8D">
      <w:pPr>
        <w:rPr>
          <w:b/>
          <w:sz w:val="24"/>
        </w:rPr>
      </w:pPr>
      <w:proofErr w:type="spellStart"/>
      <w:r>
        <w:rPr>
          <w:b/>
          <w:sz w:val="24"/>
        </w:rPr>
        <w:t>UseCase</w:t>
      </w:r>
      <w:proofErr w:type="spellEnd"/>
      <w:r>
        <w:rPr>
          <w:b/>
          <w:sz w:val="24"/>
        </w:rPr>
        <w:t xml:space="preserve"> Beschrijving(en)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525A90" w:rsidTr="00525A90">
        <w:tc>
          <w:tcPr>
            <w:tcW w:w="3539" w:type="dxa"/>
          </w:tcPr>
          <w:p w:rsidR="00525A90" w:rsidRPr="00525A90" w:rsidRDefault="00525A90" w:rsidP="00525A90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525A90" w:rsidRDefault="00525A90" w:rsidP="00DC7A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Inloggen/Registreren</w:t>
            </w:r>
          </w:p>
        </w:tc>
      </w:tr>
      <w:tr w:rsidR="00525A90" w:rsidTr="00525A90">
        <w:tc>
          <w:tcPr>
            <w:tcW w:w="3539" w:type="dxa"/>
          </w:tcPr>
          <w:p w:rsidR="00525A90" w:rsidRDefault="00525A90" w:rsidP="00DC7A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525A90" w:rsidRDefault="00525A90" w:rsidP="00DC7A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  <w:r w:rsidR="007E45C7">
              <w:rPr>
                <w:b/>
                <w:sz w:val="24"/>
              </w:rPr>
              <w:t>1</w:t>
            </w:r>
          </w:p>
        </w:tc>
      </w:tr>
      <w:tr w:rsidR="00525A90" w:rsidTr="00525A90">
        <w:tc>
          <w:tcPr>
            <w:tcW w:w="3539" w:type="dxa"/>
          </w:tcPr>
          <w:p w:rsidR="00525A90" w:rsidRDefault="00525A90" w:rsidP="00DC7A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525A90" w:rsidRDefault="00525A90" w:rsidP="00DC7A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Bezoeker, Gebruiker</w:t>
            </w:r>
          </w:p>
        </w:tc>
      </w:tr>
      <w:tr w:rsidR="00525A90" w:rsidTr="00525A90">
        <w:tc>
          <w:tcPr>
            <w:tcW w:w="3539" w:type="dxa"/>
          </w:tcPr>
          <w:p w:rsidR="00525A90" w:rsidRDefault="00525A90" w:rsidP="00DC7A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525A90" w:rsidRDefault="00525A90" w:rsidP="00DC7A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website moet zijn bezocht.</w:t>
            </w:r>
          </w:p>
          <w:p w:rsidR="00525A90" w:rsidRDefault="00525A90" w:rsidP="00DC7A8D">
            <w:pPr>
              <w:rPr>
                <w:b/>
                <w:sz w:val="24"/>
              </w:rPr>
            </w:pPr>
          </w:p>
        </w:tc>
      </w:tr>
      <w:tr w:rsidR="00525A90" w:rsidTr="00525A90">
        <w:tc>
          <w:tcPr>
            <w:tcW w:w="3539" w:type="dxa"/>
          </w:tcPr>
          <w:p w:rsidR="00525A90" w:rsidRDefault="00525A90" w:rsidP="00DC7A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525A90" w:rsidRDefault="00525A90" w:rsidP="00525A90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Open de website.</w:t>
            </w:r>
          </w:p>
          <w:p w:rsidR="00525A90" w:rsidRDefault="00525A90" w:rsidP="00525A90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Klik op registreren/inloggen</w:t>
            </w:r>
          </w:p>
          <w:p w:rsidR="00525A90" w:rsidRDefault="00525A90" w:rsidP="00525A90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Vul je gegevens in.</w:t>
            </w:r>
          </w:p>
          <w:p w:rsidR="00525A90" w:rsidRPr="00525A90" w:rsidRDefault="00525A90" w:rsidP="00525A90">
            <w:pPr>
              <w:pStyle w:val="Lijstalinea"/>
              <w:spacing w:line="240" w:lineRule="auto"/>
              <w:rPr>
                <w:b/>
                <w:sz w:val="24"/>
              </w:rPr>
            </w:pPr>
          </w:p>
        </w:tc>
      </w:tr>
      <w:tr w:rsidR="00525A90" w:rsidTr="00525A90">
        <w:tc>
          <w:tcPr>
            <w:tcW w:w="3539" w:type="dxa"/>
          </w:tcPr>
          <w:p w:rsidR="00525A90" w:rsidRDefault="00525A90" w:rsidP="00DC7A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5523" w:type="dxa"/>
          </w:tcPr>
          <w:p w:rsidR="00525A90" w:rsidRDefault="00525A90" w:rsidP="00DC7A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Website staat offline.</w:t>
            </w:r>
          </w:p>
          <w:p w:rsidR="00525A90" w:rsidRDefault="00525A90" w:rsidP="00DC7A8D">
            <w:pPr>
              <w:rPr>
                <w:b/>
                <w:sz w:val="24"/>
              </w:rPr>
            </w:pPr>
          </w:p>
        </w:tc>
      </w:tr>
      <w:tr w:rsidR="00525A90" w:rsidTr="00525A90">
        <w:tc>
          <w:tcPr>
            <w:tcW w:w="3539" w:type="dxa"/>
          </w:tcPr>
          <w:p w:rsidR="00525A90" w:rsidRDefault="00525A90" w:rsidP="00DC7A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525A90" w:rsidRDefault="007E45C7" w:rsidP="00DC7A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bezoeker of gebruiker heeft zich kunnen registreren/inloggen</w:t>
            </w:r>
          </w:p>
        </w:tc>
      </w:tr>
    </w:tbl>
    <w:p w:rsidR="00525A90" w:rsidRDefault="00525A90" w:rsidP="00DC7A8D">
      <w:pPr>
        <w:rPr>
          <w:b/>
          <w:sz w:val="24"/>
        </w:rPr>
      </w:pPr>
    </w:p>
    <w:p w:rsidR="007E45C7" w:rsidRDefault="007E45C7" w:rsidP="00DC7A8D">
      <w:pPr>
        <w:rPr>
          <w:b/>
          <w:sz w:val="24"/>
        </w:rPr>
      </w:pPr>
    </w:p>
    <w:p w:rsidR="007E45C7" w:rsidRDefault="007E45C7" w:rsidP="00DC7A8D">
      <w:pPr>
        <w:rPr>
          <w:b/>
          <w:sz w:val="24"/>
        </w:rPr>
      </w:pPr>
    </w:p>
    <w:p w:rsidR="007E45C7" w:rsidRPr="00525A90" w:rsidRDefault="007E45C7" w:rsidP="00DC7A8D">
      <w:pPr>
        <w:rPr>
          <w:b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525A90" w:rsidTr="007E3C71">
        <w:tc>
          <w:tcPr>
            <w:tcW w:w="3539" w:type="dxa"/>
          </w:tcPr>
          <w:p w:rsidR="00525A90" w:rsidRPr="00525A90" w:rsidRDefault="00525A90" w:rsidP="007E3C71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lastRenderedPageBreak/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525A90" w:rsidRDefault="007E45C7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Contacteren</w:t>
            </w:r>
          </w:p>
        </w:tc>
      </w:tr>
      <w:tr w:rsidR="00525A90" w:rsidTr="007E3C71">
        <w:tc>
          <w:tcPr>
            <w:tcW w:w="3539" w:type="dxa"/>
          </w:tcPr>
          <w:p w:rsidR="00525A90" w:rsidRDefault="00525A90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525A90" w:rsidRDefault="007E45C7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1.02</w:t>
            </w:r>
          </w:p>
        </w:tc>
      </w:tr>
      <w:tr w:rsidR="00525A90" w:rsidTr="007E3C71">
        <w:tc>
          <w:tcPr>
            <w:tcW w:w="3539" w:type="dxa"/>
          </w:tcPr>
          <w:p w:rsidR="00525A90" w:rsidRDefault="00525A90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525A90" w:rsidRDefault="007E45C7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Bezoeker, Gebruiker (Medewerker)</w:t>
            </w:r>
          </w:p>
        </w:tc>
      </w:tr>
      <w:tr w:rsidR="00525A90" w:rsidTr="007E3C71">
        <w:tc>
          <w:tcPr>
            <w:tcW w:w="3539" w:type="dxa"/>
          </w:tcPr>
          <w:p w:rsidR="00525A90" w:rsidRDefault="00525A90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525A90" w:rsidRDefault="007E45C7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website moet zijn bezocht en op de contact-pagina staan.</w:t>
            </w:r>
          </w:p>
          <w:p w:rsidR="007E45C7" w:rsidRDefault="007E45C7" w:rsidP="007E3C71">
            <w:pPr>
              <w:rPr>
                <w:b/>
                <w:sz w:val="24"/>
              </w:rPr>
            </w:pPr>
          </w:p>
        </w:tc>
      </w:tr>
      <w:tr w:rsidR="00525A90" w:rsidTr="007E3C71">
        <w:tc>
          <w:tcPr>
            <w:tcW w:w="3539" w:type="dxa"/>
          </w:tcPr>
          <w:p w:rsidR="00525A90" w:rsidRDefault="00525A90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525A90" w:rsidRDefault="007E45C7" w:rsidP="007E45C7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Open website.</w:t>
            </w:r>
          </w:p>
          <w:p w:rsidR="007E45C7" w:rsidRDefault="007E45C7" w:rsidP="007E45C7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Ga naar de navigatiebar.</w:t>
            </w:r>
          </w:p>
          <w:p w:rsidR="007E45C7" w:rsidRDefault="007E45C7" w:rsidP="007E45C7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Druk op contact.</w:t>
            </w:r>
          </w:p>
          <w:p w:rsidR="007E45C7" w:rsidRDefault="007E45C7" w:rsidP="007E45C7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Neem de contactgegevens over.</w:t>
            </w:r>
          </w:p>
          <w:p w:rsidR="007E45C7" w:rsidRDefault="007E45C7" w:rsidP="007E45C7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Neem contact op.</w:t>
            </w:r>
          </w:p>
          <w:p w:rsidR="007E45C7" w:rsidRPr="007E45C7" w:rsidRDefault="007E45C7" w:rsidP="007E45C7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Beantwoord (Medewerker)</w:t>
            </w:r>
          </w:p>
          <w:p w:rsidR="007E45C7" w:rsidRPr="007E45C7" w:rsidRDefault="007E45C7" w:rsidP="007E45C7">
            <w:pPr>
              <w:pStyle w:val="Lijstalinea"/>
              <w:spacing w:line="240" w:lineRule="auto"/>
              <w:rPr>
                <w:b/>
                <w:sz w:val="24"/>
              </w:rPr>
            </w:pPr>
          </w:p>
        </w:tc>
      </w:tr>
      <w:tr w:rsidR="00525A90" w:rsidTr="007E3C71">
        <w:tc>
          <w:tcPr>
            <w:tcW w:w="3539" w:type="dxa"/>
          </w:tcPr>
          <w:p w:rsidR="00525A90" w:rsidRDefault="00525A90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5523" w:type="dxa"/>
          </w:tcPr>
          <w:p w:rsidR="00525A90" w:rsidRDefault="007E45C7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Het is een medewerker die de pagina opent.</w:t>
            </w:r>
          </w:p>
          <w:p w:rsidR="007E45C7" w:rsidRDefault="007E45C7" w:rsidP="007E3C71">
            <w:pPr>
              <w:rPr>
                <w:b/>
                <w:sz w:val="24"/>
              </w:rPr>
            </w:pPr>
          </w:p>
        </w:tc>
      </w:tr>
      <w:tr w:rsidR="00525A90" w:rsidTr="007E3C71">
        <w:tc>
          <w:tcPr>
            <w:tcW w:w="3539" w:type="dxa"/>
          </w:tcPr>
          <w:p w:rsidR="00525A90" w:rsidRDefault="00525A90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525A90" w:rsidRDefault="007E45C7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bezoeker/gebruiker heeft contact kunnen opnemen en de medewerker heeft beantwoord.</w:t>
            </w:r>
          </w:p>
        </w:tc>
      </w:tr>
    </w:tbl>
    <w:p w:rsidR="00CD68E0" w:rsidRDefault="00CD68E0" w:rsidP="00CD68E0"/>
    <w:p w:rsidR="00CD68E0" w:rsidRDefault="00CD68E0" w:rsidP="00CD68E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525A90" w:rsidTr="007E3C71">
        <w:tc>
          <w:tcPr>
            <w:tcW w:w="3539" w:type="dxa"/>
          </w:tcPr>
          <w:p w:rsidR="00525A90" w:rsidRPr="00525A90" w:rsidRDefault="00525A90" w:rsidP="007E3C71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525A90" w:rsidRDefault="007E45C7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Bericht plaatsen</w:t>
            </w:r>
          </w:p>
        </w:tc>
      </w:tr>
      <w:tr w:rsidR="00525A90" w:rsidTr="007E3C71">
        <w:tc>
          <w:tcPr>
            <w:tcW w:w="3539" w:type="dxa"/>
          </w:tcPr>
          <w:p w:rsidR="00525A90" w:rsidRDefault="00525A90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525A90" w:rsidRDefault="007E45C7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1.03</w:t>
            </w:r>
          </w:p>
        </w:tc>
      </w:tr>
      <w:tr w:rsidR="00525A90" w:rsidTr="007E3C71">
        <w:tc>
          <w:tcPr>
            <w:tcW w:w="3539" w:type="dxa"/>
          </w:tcPr>
          <w:p w:rsidR="00525A90" w:rsidRDefault="00525A90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525A90" w:rsidRDefault="007E45C7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Gebruiker</w:t>
            </w:r>
          </w:p>
        </w:tc>
      </w:tr>
      <w:tr w:rsidR="00525A90" w:rsidTr="007E3C71">
        <w:tc>
          <w:tcPr>
            <w:tcW w:w="3539" w:type="dxa"/>
          </w:tcPr>
          <w:p w:rsidR="00525A90" w:rsidRDefault="00525A90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525A90" w:rsidRDefault="007E45C7" w:rsidP="007E45C7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 gebruiker moet op de website zijn.</w:t>
            </w:r>
          </w:p>
          <w:p w:rsidR="007E45C7" w:rsidRDefault="007E45C7" w:rsidP="007E45C7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 gebruiker moet een account hebben geregistreerd.</w:t>
            </w:r>
          </w:p>
          <w:p w:rsidR="007E45C7" w:rsidRPr="007E45C7" w:rsidRDefault="007E45C7" w:rsidP="007E45C7">
            <w:pPr>
              <w:pStyle w:val="Lijstalinea"/>
              <w:spacing w:line="240" w:lineRule="auto"/>
              <w:rPr>
                <w:b/>
                <w:sz w:val="24"/>
              </w:rPr>
            </w:pPr>
          </w:p>
        </w:tc>
      </w:tr>
      <w:tr w:rsidR="00525A90" w:rsidTr="007E3C71">
        <w:tc>
          <w:tcPr>
            <w:tcW w:w="3539" w:type="dxa"/>
          </w:tcPr>
          <w:p w:rsidR="00525A90" w:rsidRDefault="00525A90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525A90" w:rsidRDefault="007E45C7" w:rsidP="007E45C7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Open de website.</w:t>
            </w:r>
          </w:p>
          <w:p w:rsidR="007E45C7" w:rsidRDefault="007E45C7" w:rsidP="007E45C7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Ga naar de navigatiebar.</w:t>
            </w:r>
          </w:p>
          <w:p w:rsidR="007E45C7" w:rsidRDefault="007E45C7" w:rsidP="007E45C7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Ga naar de forum-pagina (dit kan nog iets anders worden).</w:t>
            </w:r>
          </w:p>
          <w:p w:rsidR="007E45C7" w:rsidRDefault="007E45C7" w:rsidP="007E45C7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Druk op “Bericht aanmaken”.</w:t>
            </w:r>
          </w:p>
          <w:p w:rsidR="007E45C7" w:rsidRDefault="007E45C7" w:rsidP="007E45C7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Vul de tekst in.</w:t>
            </w:r>
          </w:p>
          <w:p w:rsidR="007E45C7" w:rsidRDefault="007E45C7" w:rsidP="007E45C7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Druk op “Bericht plaatsen”.</w:t>
            </w:r>
          </w:p>
          <w:p w:rsidR="007E45C7" w:rsidRPr="007E45C7" w:rsidRDefault="007E45C7" w:rsidP="007E45C7">
            <w:pPr>
              <w:pStyle w:val="Lijstalinea"/>
              <w:spacing w:line="240" w:lineRule="auto"/>
              <w:rPr>
                <w:b/>
                <w:sz w:val="24"/>
              </w:rPr>
            </w:pPr>
          </w:p>
        </w:tc>
      </w:tr>
      <w:tr w:rsidR="00525A90" w:rsidTr="007E3C71">
        <w:tc>
          <w:tcPr>
            <w:tcW w:w="3539" w:type="dxa"/>
          </w:tcPr>
          <w:p w:rsidR="00525A90" w:rsidRDefault="00525A90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5523" w:type="dxa"/>
          </w:tcPr>
          <w:p w:rsidR="00525A90" w:rsidRDefault="007E45C7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pagina is onder ‘constructie’.</w:t>
            </w:r>
          </w:p>
          <w:p w:rsidR="007E45C7" w:rsidRDefault="007E45C7" w:rsidP="007E3C71">
            <w:pPr>
              <w:rPr>
                <w:b/>
                <w:sz w:val="24"/>
              </w:rPr>
            </w:pPr>
          </w:p>
        </w:tc>
      </w:tr>
      <w:tr w:rsidR="00525A90" w:rsidTr="007E3C71">
        <w:tc>
          <w:tcPr>
            <w:tcW w:w="3539" w:type="dxa"/>
          </w:tcPr>
          <w:p w:rsidR="00525A90" w:rsidRDefault="00525A90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525A90" w:rsidRDefault="007E45C7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gebruiker heeft een bericht geplaatst.</w:t>
            </w:r>
          </w:p>
        </w:tc>
      </w:tr>
    </w:tbl>
    <w:p w:rsidR="00CD68E0" w:rsidRDefault="00CD68E0" w:rsidP="00CD68E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525A90" w:rsidTr="007E3C71">
        <w:tc>
          <w:tcPr>
            <w:tcW w:w="3539" w:type="dxa"/>
          </w:tcPr>
          <w:p w:rsidR="00525A90" w:rsidRPr="00525A90" w:rsidRDefault="00525A90" w:rsidP="007E3C71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525A90" w:rsidRDefault="00314592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Evenementen organiseren.</w:t>
            </w:r>
          </w:p>
        </w:tc>
      </w:tr>
      <w:tr w:rsidR="00525A90" w:rsidTr="007E3C71">
        <w:tc>
          <w:tcPr>
            <w:tcW w:w="3539" w:type="dxa"/>
          </w:tcPr>
          <w:p w:rsidR="00525A90" w:rsidRDefault="00525A90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525A90" w:rsidRDefault="00314592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1.04</w:t>
            </w:r>
          </w:p>
        </w:tc>
      </w:tr>
      <w:tr w:rsidR="00525A90" w:rsidTr="007E3C71">
        <w:tc>
          <w:tcPr>
            <w:tcW w:w="3539" w:type="dxa"/>
          </w:tcPr>
          <w:p w:rsidR="00525A90" w:rsidRDefault="00525A90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525A90" w:rsidRDefault="00314592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Gebruiker, Medewerker</w:t>
            </w:r>
          </w:p>
        </w:tc>
      </w:tr>
      <w:tr w:rsidR="00525A90" w:rsidTr="007E3C71">
        <w:tc>
          <w:tcPr>
            <w:tcW w:w="3539" w:type="dxa"/>
          </w:tcPr>
          <w:p w:rsidR="00525A90" w:rsidRDefault="00525A90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525A90" w:rsidRDefault="00314592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gebruiker moet contact opnemen met een medewerker om het evenement te organiseren.</w:t>
            </w:r>
          </w:p>
          <w:p w:rsidR="00314592" w:rsidRDefault="00314592" w:rsidP="007E3C71">
            <w:pPr>
              <w:rPr>
                <w:b/>
                <w:sz w:val="24"/>
              </w:rPr>
            </w:pPr>
          </w:p>
        </w:tc>
      </w:tr>
      <w:tr w:rsidR="00525A90" w:rsidTr="007E3C71">
        <w:tc>
          <w:tcPr>
            <w:tcW w:w="3539" w:type="dxa"/>
          </w:tcPr>
          <w:p w:rsidR="00525A90" w:rsidRDefault="00525A90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525A90" w:rsidRDefault="00314592" w:rsidP="00314592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Open website</w:t>
            </w:r>
          </w:p>
          <w:p w:rsidR="00314592" w:rsidRDefault="00314592" w:rsidP="00314592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Login</w:t>
            </w:r>
          </w:p>
          <w:p w:rsidR="00314592" w:rsidRDefault="00314592" w:rsidP="00314592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Ga naar de navigatiebar.</w:t>
            </w:r>
          </w:p>
          <w:p w:rsidR="00314592" w:rsidRDefault="00314592" w:rsidP="00314592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Ga naar de evenementen-pagina.</w:t>
            </w:r>
          </w:p>
          <w:p w:rsidR="00314592" w:rsidRDefault="00314592" w:rsidP="00314592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Vul jouw ‘plan ‘ in.</w:t>
            </w:r>
          </w:p>
          <w:p w:rsidR="00314592" w:rsidRDefault="00314592" w:rsidP="00314592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Verstuur jouw ‘plan’ naar een medewerker.</w:t>
            </w:r>
          </w:p>
          <w:p w:rsidR="00314592" w:rsidRDefault="00314592" w:rsidP="00314592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Het ‘plan’ wordt goedgekeurd of afgekeurd.</w:t>
            </w:r>
          </w:p>
          <w:p w:rsidR="00314592" w:rsidRPr="00314592" w:rsidRDefault="00314592" w:rsidP="00314592">
            <w:pPr>
              <w:pStyle w:val="Lijstalinea"/>
              <w:spacing w:line="240" w:lineRule="auto"/>
              <w:rPr>
                <w:b/>
                <w:sz w:val="24"/>
              </w:rPr>
            </w:pPr>
          </w:p>
        </w:tc>
      </w:tr>
      <w:tr w:rsidR="00525A90" w:rsidTr="007E3C71">
        <w:tc>
          <w:tcPr>
            <w:tcW w:w="3539" w:type="dxa"/>
          </w:tcPr>
          <w:p w:rsidR="00525A90" w:rsidRDefault="00525A90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Uitzonderingen</w:t>
            </w:r>
          </w:p>
        </w:tc>
        <w:tc>
          <w:tcPr>
            <w:tcW w:w="5523" w:type="dxa"/>
          </w:tcPr>
          <w:p w:rsidR="00525A90" w:rsidRDefault="00314592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Het evenement is afgekeurd.</w:t>
            </w:r>
          </w:p>
          <w:p w:rsidR="00314592" w:rsidRDefault="00314592" w:rsidP="007E3C71">
            <w:pPr>
              <w:rPr>
                <w:b/>
                <w:sz w:val="24"/>
              </w:rPr>
            </w:pPr>
          </w:p>
        </w:tc>
      </w:tr>
      <w:tr w:rsidR="00525A90" w:rsidTr="007E3C71">
        <w:tc>
          <w:tcPr>
            <w:tcW w:w="3539" w:type="dxa"/>
          </w:tcPr>
          <w:p w:rsidR="00525A90" w:rsidRDefault="00525A90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525A90" w:rsidRDefault="00314592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Het evenement wordt georganiseerd.</w:t>
            </w:r>
          </w:p>
        </w:tc>
      </w:tr>
    </w:tbl>
    <w:p w:rsidR="00CD68E0" w:rsidRDefault="00CD68E0" w:rsidP="00CD68E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525A90" w:rsidTr="007E3C71">
        <w:tc>
          <w:tcPr>
            <w:tcW w:w="3539" w:type="dxa"/>
          </w:tcPr>
          <w:p w:rsidR="00525A90" w:rsidRPr="00525A90" w:rsidRDefault="00525A90" w:rsidP="007E3C71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525A90" w:rsidRDefault="00314592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Planning maken</w:t>
            </w:r>
          </w:p>
        </w:tc>
      </w:tr>
      <w:tr w:rsidR="00525A90" w:rsidTr="007E3C71">
        <w:tc>
          <w:tcPr>
            <w:tcW w:w="3539" w:type="dxa"/>
          </w:tcPr>
          <w:p w:rsidR="00525A90" w:rsidRDefault="00525A90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525A90" w:rsidRDefault="00314592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1.05</w:t>
            </w:r>
          </w:p>
        </w:tc>
      </w:tr>
      <w:tr w:rsidR="00525A90" w:rsidTr="007E3C71">
        <w:tc>
          <w:tcPr>
            <w:tcW w:w="3539" w:type="dxa"/>
          </w:tcPr>
          <w:p w:rsidR="00525A90" w:rsidRDefault="00525A90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525A90" w:rsidRDefault="00314592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Gebruiker, Medewerker</w:t>
            </w:r>
          </w:p>
        </w:tc>
      </w:tr>
      <w:tr w:rsidR="00525A90" w:rsidTr="007E3C71">
        <w:tc>
          <w:tcPr>
            <w:tcW w:w="3539" w:type="dxa"/>
          </w:tcPr>
          <w:p w:rsidR="00525A90" w:rsidRDefault="00525A90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525A90" w:rsidRDefault="00314592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Het evenement moet zijn goedgekeurd.</w:t>
            </w:r>
          </w:p>
          <w:p w:rsidR="00314592" w:rsidRDefault="00314592" w:rsidP="007E3C71">
            <w:pPr>
              <w:rPr>
                <w:b/>
                <w:sz w:val="24"/>
              </w:rPr>
            </w:pPr>
          </w:p>
        </w:tc>
      </w:tr>
      <w:tr w:rsidR="00525A90" w:rsidTr="007E3C71">
        <w:tc>
          <w:tcPr>
            <w:tcW w:w="3539" w:type="dxa"/>
          </w:tcPr>
          <w:p w:rsidR="00525A90" w:rsidRDefault="00525A90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525A90" w:rsidRDefault="00314592" w:rsidP="00314592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Bekijk of het ‘plan’ is goedgekeurd.</w:t>
            </w:r>
          </w:p>
          <w:p w:rsidR="00314592" w:rsidRDefault="00314592" w:rsidP="00314592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Als het goed is gekeurd, neem contact op met een medewerker.</w:t>
            </w:r>
          </w:p>
          <w:p w:rsidR="00314592" w:rsidRDefault="00314592" w:rsidP="00314592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Gebruik een agenda om te plannen wanneer iets moet worden gedaan.</w:t>
            </w:r>
          </w:p>
          <w:p w:rsidR="00314592" w:rsidRPr="00314592" w:rsidRDefault="00314592" w:rsidP="00314592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Stuur jouw agenda op naar de medewerker om zo andere ‘medewerkers’ </w:t>
            </w:r>
            <w:r w:rsidR="00485F07">
              <w:rPr>
                <w:b/>
                <w:sz w:val="24"/>
              </w:rPr>
              <w:t>ervoor te vinden.</w:t>
            </w:r>
          </w:p>
        </w:tc>
      </w:tr>
      <w:tr w:rsidR="00525A90" w:rsidTr="007E3C71">
        <w:tc>
          <w:tcPr>
            <w:tcW w:w="3539" w:type="dxa"/>
          </w:tcPr>
          <w:p w:rsidR="00525A90" w:rsidRDefault="00525A90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5523" w:type="dxa"/>
          </w:tcPr>
          <w:p w:rsidR="00525A90" w:rsidRDefault="00485F07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planning werkt niet goed met een andere planning.</w:t>
            </w:r>
          </w:p>
          <w:p w:rsidR="00485F07" w:rsidRDefault="00485F07" w:rsidP="007E3C71">
            <w:pPr>
              <w:rPr>
                <w:b/>
                <w:sz w:val="24"/>
              </w:rPr>
            </w:pPr>
          </w:p>
          <w:p w:rsidR="00485F07" w:rsidRDefault="00485F07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Het evenement is niet goedgekeurd.</w:t>
            </w:r>
          </w:p>
          <w:p w:rsidR="00485F07" w:rsidRDefault="00485F07" w:rsidP="007E3C71">
            <w:pPr>
              <w:rPr>
                <w:b/>
                <w:sz w:val="24"/>
              </w:rPr>
            </w:pPr>
          </w:p>
        </w:tc>
      </w:tr>
      <w:tr w:rsidR="00525A90" w:rsidTr="007E3C71">
        <w:tc>
          <w:tcPr>
            <w:tcW w:w="3539" w:type="dxa"/>
          </w:tcPr>
          <w:p w:rsidR="00525A90" w:rsidRDefault="00525A90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525A90" w:rsidRDefault="00485F07" w:rsidP="007E3C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planning is goedgekeurd en het evenement zal aan worden gewerkt.</w:t>
            </w:r>
          </w:p>
        </w:tc>
      </w:tr>
    </w:tbl>
    <w:p w:rsidR="00CD68E0" w:rsidRDefault="00CD68E0" w:rsidP="00CD68E0"/>
    <w:p w:rsidR="00CD68E0" w:rsidRDefault="00CD68E0" w:rsidP="00CD68E0"/>
    <w:p w:rsidR="00CD68E0" w:rsidRDefault="00CD68E0" w:rsidP="00CD68E0"/>
    <w:p w:rsidR="005C2A97" w:rsidRDefault="005C2A97" w:rsidP="00CD68E0"/>
    <w:p w:rsidR="00CD68E0" w:rsidRDefault="00CD68E0" w:rsidP="00CD68E0"/>
    <w:p w:rsidR="00485F07" w:rsidRDefault="00485F07" w:rsidP="00CD68E0"/>
    <w:p w:rsidR="00485F07" w:rsidRDefault="00485F07" w:rsidP="00CD68E0"/>
    <w:p w:rsidR="00485F07" w:rsidRDefault="00485F07" w:rsidP="00CD68E0"/>
    <w:p w:rsidR="00485F07" w:rsidRDefault="00485F07" w:rsidP="00CD68E0"/>
    <w:p w:rsidR="00485F07" w:rsidRDefault="00485F07" w:rsidP="00CD68E0"/>
    <w:p w:rsidR="00485F07" w:rsidRPr="00485F07" w:rsidRDefault="00485F07" w:rsidP="00CD68E0">
      <w:pPr>
        <w:rPr>
          <w:b/>
          <w:sz w:val="32"/>
        </w:rPr>
      </w:pPr>
      <w:r w:rsidRPr="00485F07">
        <w:rPr>
          <w:b/>
          <w:sz w:val="32"/>
        </w:rPr>
        <w:lastRenderedPageBreak/>
        <w:t>Navigatiediagram</w:t>
      </w:r>
    </w:p>
    <w:p w:rsidR="00CD68E0" w:rsidRDefault="00485F07" w:rsidP="00CD68E0">
      <w:r>
        <w:rPr>
          <w:noProof/>
        </w:rPr>
        <w:drawing>
          <wp:inline distT="0" distB="0" distL="0" distR="0" wp14:anchorId="580B2D4D" wp14:editId="718CDB7A">
            <wp:extent cx="5760720" cy="3785870"/>
            <wp:effectExtent l="0" t="0" r="0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E0" w:rsidRDefault="00CD68E0" w:rsidP="00CD68E0"/>
    <w:p w:rsidR="00CD68E0" w:rsidRDefault="00CD68E0" w:rsidP="00CD68E0"/>
    <w:p w:rsidR="00485F07" w:rsidRDefault="00485F07" w:rsidP="00CD68E0"/>
    <w:p w:rsidR="00485F07" w:rsidRDefault="00485F07" w:rsidP="00CD68E0"/>
    <w:p w:rsidR="00485F07" w:rsidRDefault="00485F07" w:rsidP="00CD68E0"/>
    <w:p w:rsidR="00485F07" w:rsidRDefault="00485F07" w:rsidP="00CD68E0"/>
    <w:p w:rsidR="00485F07" w:rsidRDefault="00485F07" w:rsidP="00CD68E0"/>
    <w:p w:rsidR="00485F07" w:rsidRDefault="00485F07" w:rsidP="00CD68E0"/>
    <w:p w:rsidR="00485F07" w:rsidRDefault="00485F07" w:rsidP="00CD68E0"/>
    <w:p w:rsidR="00485F07" w:rsidRDefault="00485F07" w:rsidP="00CD68E0"/>
    <w:p w:rsidR="00485F07" w:rsidRDefault="00485F07" w:rsidP="00CD68E0"/>
    <w:p w:rsidR="00485F07" w:rsidRDefault="00485F07" w:rsidP="00CD68E0"/>
    <w:p w:rsidR="00485F07" w:rsidRDefault="00485F07" w:rsidP="00CD68E0"/>
    <w:p w:rsidR="00485F07" w:rsidRDefault="00485F07" w:rsidP="00CD68E0"/>
    <w:p w:rsidR="00485F07" w:rsidRDefault="00485F07" w:rsidP="00CD68E0"/>
    <w:p w:rsidR="00485F07" w:rsidRDefault="00485F07" w:rsidP="00CD68E0"/>
    <w:p w:rsidR="00485F07" w:rsidRDefault="008010C9" w:rsidP="00CD68E0">
      <w:pPr>
        <w:rPr>
          <w:b/>
          <w:sz w:val="32"/>
        </w:rPr>
      </w:pPr>
      <w:r w:rsidRPr="008010C9">
        <w:rPr>
          <w:b/>
          <w:sz w:val="32"/>
        </w:rPr>
        <w:lastRenderedPageBreak/>
        <w:t>Lijst van Pagina’s</w:t>
      </w:r>
    </w:p>
    <w:p w:rsidR="008010C9" w:rsidRDefault="008010C9" w:rsidP="00CD68E0">
      <w:pPr>
        <w:rPr>
          <w:sz w:val="3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1558"/>
        <w:gridCol w:w="3260"/>
        <w:gridCol w:w="1979"/>
      </w:tblGrid>
      <w:tr w:rsidR="008010C9" w:rsidTr="008010C9">
        <w:tc>
          <w:tcPr>
            <w:tcW w:w="2265" w:type="dxa"/>
          </w:tcPr>
          <w:p w:rsidR="008010C9" w:rsidRPr="008010C9" w:rsidRDefault="008010C9" w:rsidP="00CD68E0">
            <w:pPr>
              <w:rPr>
                <w:b/>
                <w:sz w:val="24"/>
              </w:rPr>
            </w:pPr>
            <w:r w:rsidRPr="008010C9">
              <w:rPr>
                <w:b/>
                <w:sz w:val="24"/>
              </w:rPr>
              <w:t>Naam Pagina</w:t>
            </w:r>
          </w:p>
          <w:p w:rsidR="008010C9" w:rsidRDefault="008010C9" w:rsidP="00CD68E0">
            <w:pPr>
              <w:rPr>
                <w:sz w:val="24"/>
              </w:rPr>
            </w:pPr>
          </w:p>
        </w:tc>
        <w:tc>
          <w:tcPr>
            <w:tcW w:w="1558" w:type="dxa"/>
          </w:tcPr>
          <w:p w:rsidR="008010C9" w:rsidRPr="008010C9" w:rsidRDefault="008010C9" w:rsidP="00CD68E0">
            <w:pPr>
              <w:rPr>
                <w:b/>
                <w:sz w:val="24"/>
              </w:rPr>
            </w:pPr>
            <w:r w:rsidRPr="008010C9">
              <w:rPr>
                <w:b/>
                <w:sz w:val="24"/>
              </w:rPr>
              <w:t>Formulier</w:t>
            </w:r>
          </w:p>
        </w:tc>
        <w:tc>
          <w:tcPr>
            <w:tcW w:w="3260" w:type="dxa"/>
          </w:tcPr>
          <w:p w:rsidR="008010C9" w:rsidRPr="008010C9" w:rsidRDefault="008010C9" w:rsidP="00CD68E0">
            <w:pPr>
              <w:rPr>
                <w:b/>
                <w:sz w:val="24"/>
              </w:rPr>
            </w:pPr>
            <w:r w:rsidRPr="008010C9">
              <w:rPr>
                <w:b/>
                <w:sz w:val="24"/>
              </w:rPr>
              <w:t>Functie</w:t>
            </w:r>
          </w:p>
        </w:tc>
        <w:tc>
          <w:tcPr>
            <w:tcW w:w="1979" w:type="dxa"/>
          </w:tcPr>
          <w:p w:rsidR="008010C9" w:rsidRPr="008010C9" w:rsidRDefault="008010C9" w:rsidP="00CD68E0">
            <w:pPr>
              <w:rPr>
                <w:b/>
                <w:sz w:val="24"/>
              </w:rPr>
            </w:pPr>
            <w:r w:rsidRPr="008010C9">
              <w:rPr>
                <w:b/>
                <w:sz w:val="24"/>
              </w:rPr>
              <w:t>Afwijkend Ontwerp</w:t>
            </w:r>
          </w:p>
        </w:tc>
      </w:tr>
      <w:tr w:rsidR="008010C9" w:rsidTr="008010C9">
        <w:tc>
          <w:tcPr>
            <w:tcW w:w="2265" w:type="dxa"/>
          </w:tcPr>
          <w:p w:rsidR="008010C9" w:rsidRDefault="008010C9" w:rsidP="00CD68E0">
            <w:pPr>
              <w:rPr>
                <w:sz w:val="24"/>
              </w:rPr>
            </w:pPr>
            <w:r>
              <w:rPr>
                <w:sz w:val="24"/>
              </w:rPr>
              <w:t>Home</w:t>
            </w:r>
          </w:p>
        </w:tc>
        <w:tc>
          <w:tcPr>
            <w:tcW w:w="1558" w:type="dxa"/>
          </w:tcPr>
          <w:p w:rsidR="008010C9" w:rsidRDefault="008010C9" w:rsidP="00CD68E0">
            <w:pPr>
              <w:rPr>
                <w:sz w:val="24"/>
              </w:rPr>
            </w:pPr>
            <w:r>
              <w:rPr>
                <w:sz w:val="24"/>
              </w:rPr>
              <w:t>Nee</w:t>
            </w:r>
          </w:p>
        </w:tc>
        <w:tc>
          <w:tcPr>
            <w:tcW w:w="3260" w:type="dxa"/>
          </w:tcPr>
          <w:p w:rsidR="008010C9" w:rsidRDefault="008010C9" w:rsidP="00CD68E0">
            <w:pPr>
              <w:rPr>
                <w:sz w:val="24"/>
              </w:rPr>
            </w:pPr>
            <w:r>
              <w:rPr>
                <w:sz w:val="24"/>
              </w:rPr>
              <w:t>Interesse wekken in de website.</w:t>
            </w:r>
          </w:p>
          <w:p w:rsidR="008010C9" w:rsidRDefault="008010C9" w:rsidP="00CD68E0">
            <w:pPr>
              <w:rPr>
                <w:sz w:val="24"/>
              </w:rPr>
            </w:pPr>
          </w:p>
        </w:tc>
        <w:tc>
          <w:tcPr>
            <w:tcW w:w="1979" w:type="dxa"/>
          </w:tcPr>
          <w:p w:rsidR="008010C9" w:rsidRDefault="008010C9" w:rsidP="00CD68E0">
            <w:pPr>
              <w:rPr>
                <w:sz w:val="24"/>
              </w:rPr>
            </w:pPr>
            <w:r>
              <w:rPr>
                <w:sz w:val="24"/>
              </w:rPr>
              <w:t>Nee</w:t>
            </w:r>
          </w:p>
        </w:tc>
      </w:tr>
      <w:tr w:rsidR="008010C9" w:rsidTr="008010C9">
        <w:tc>
          <w:tcPr>
            <w:tcW w:w="2265" w:type="dxa"/>
          </w:tcPr>
          <w:p w:rsidR="008010C9" w:rsidRDefault="008010C9" w:rsidP="00CD68E0">
            <w:pPr>
              <w:rPr>
                <w:sz w:val="24"/>
              </w:rPr>
            </w:pPr>
            <w:r>
              <w:rPr>
                <w:sz w:val="24"/>
              </w:rPr>
              <w:t>Over</w:t>
            </w:r>
          </w:p>
          <w:p w:rsidR="008010C9" w:rsidRDefault="008010C9" w:rsidP="00CD68E0">
            <w:pPr>
              <w:rPr>
                <w:sz w:val="24"/>
              </w:rPr>
            </w:pPr>
          </w:p>
        </w:tc>
        <w:tc>
          <w:tcPr>
            <w:tcW w:w="1558" w:type="dxa"/>
          </w:tcPr>
          <w:p w:rsidR="008010C9" w:rsidRDefault="008010C9" w:rsidP="00CD68E0">
            <w:pPr>
              <w:rPr>
                <w:sz w:val="24"/>
              </w:rPr>
            </w:pPr>
            <w:r>
              <w:rPr>
                <w:sz w:val="24"/>
              </w:rPr>
              <w:t>Nee</w:t>
            </w:r>
          </w:p>
        </w:tc>
        <w:tc>
          <w:tcPr>
            <w:tcW w:w="3260" w:type="dxa"/>
          </w:tcPr>
          <w:p w:rsidR="008010C9" w:rsidRDefault="008010C9" w:rsidP="00CD68E0">
            <w:pPr>
              <w:rPr>
                <w:sz w:val="24"/>
              </w:rPr>
            </w:pPr>
            <w:r>
              <w:rPr>
                <w:sz w:val="24"/>
              </w:rPr>
              <w:t xml:space="preserve">Informatie geven over wat het park </w:t>
            </w:r>
            <w:proofErr w:type="spellStart"/>
            <w:r>
              <w:rPr>
                <w:sz w:val="24"/>
              </w:rPr>
              <w:t>Cronesteyn</w:t>
            </w:r>
            <w:proofErr w:type="spellEnd"/>
            <w:r>
              <w:rPr>
                <w:sz w:val="24"/>
              </w:rPr>
              <w:t xml:space="preserve"> precies is.</w:t>
            </w:r>
          </w:p>
          <w:p w:rsidR="008010C9" w:rsidRDefault="008010C9" w:rsidP="00CD68E0">
            <w:pPr>
              <w:rPr>
                <w:sz w:val="24"/>
              </w:rPr>
            </w:pPr>
          </w:p>
        </w:tc>
        <w:tc>
          <w:tcPr>
            <w:tcW w:w="1979" w:type="dxa"/>
          </w:tcPr>
          <w:p w:rsidR="008010C9" w:rsidRDefault="008010C9" w:rsidP="00CD68E0">
            <w:pPr>
              <w:rPr>
                <w:sz w:val="24"/>
              </w:rPr>
            </w:pPr>
            <w:r>
              <w:rPr>
                <w:sz w:val="24"/>
              </w:rPr>
              <w:t>Nee</w:t>
            </w:r>
          </w:p>
        </w:tc>
      </w:tr>
      <w:tr w:rsidR="008010C9" w:rsidTr="008010C9">
        <w:tc>
          <w:tcPr>
            <w:tcW w:w="2265" w:type="dxa"/>
          </w:tcPr>
          <w:p w:rsidR="008010C9" w:rsidRDefault="008010C9" w:rsidP="00CD68E0">
            <w:pPr>
              <w:rPr>
                <w:sz w:val="24"/>
              </w:rPr>
            </w:pPr>
            <w:r>
              <w:rPr>
                <w:sz w:val="24"/>
              </w:rPr>
              <w:t>Geschiedenis (Over)</w:t>
            </w:r>
          </w:p>
        </w:tc>
        <w:tc>
          <w:tcPr>
            <w:tcW w:w="1558" w:type="dxa"/>
          </w:tcPr>
          <w:p w:rsidR="008010C9" w:rsidRDefault="008010C9" w:rsidP="00CD68E0">
            <w:pPr>
              <w:rPr>
                <w:sz w:val="24"/>
              </w:rPr>
            </w:pPr>
            <w:r>
              <w:rPr>
                <w:sz w:val="24"/>
              </w:rPr>
              <w:t>Nee</w:t>
            </w:r>
          </w:p>
        </w:tc>
        <w:tc>
          <w:tcPr>
            <w:tcW w:w="3260" w:type="dxa"/>
          </w:tcPr>
          <w:p w:rsidR="008010C9" w:rsidRDefault="008010C9" w:rsidP="00CD68E0">
            <w:pPr>
              <w:rPr>
                <w:sz w:val="24"/>
              </w:rPr>
            </w:pPr>
            <w:r>
              <w:rPr>
                <w:sz w:val="24"/>
              </w:rPr>
              <w:t xml:space="preserve">De geschiedenis van het park </w:t>
            </w:r>
            <w:proofErr w:type="spellStart"/>
            <w:r>
              <w:rPr>
                <w:sz w:val="24"/>
              </w:rPr>
              <w:t>Cronesteyn</w:t>
            </w:r>
            <w:proofErr w:type="spellEnd"/>
            <w:r>
              <w:rPr>
                <w:sz w:val="24"/>
              </w:rPr>
              <w:t xml:space="preserve"> weergeven.</w:t>
            </w:r>
          </w:p>
          <w:p w:rsidR="008010C9" w:rsidRDefault="008010C9" w:rsidP="00CD68E0">
            <w:pPr>
              <w:rPr>
                <w:sz w:val="24"/>
              </w:rPr>
            </w:pPr>
          </w:p>
        </w:tc>
        <w:tc>
          <w:tcPr>
            <w:tcW w:w="1979" w:type="dxa"/>
          </w:tcPr>
          <w:p w:rsidR="008010C9" w:rsidRDefault="008010C9" w:rsidP="00CD68E0">
            <w:pPr>
              <w:rPr>
                <w:sz w:val="24"/>
              </w:rPr>
            </w:pPr>
            <w:r>
              <w:rPr>
                <w:sz w:val="24"/>
              </w:rPr>
              <w:t>Nee</w:t>
            </w:r>
          </w:p>
        </w:tc>
      </w:tr>
      <w:tr w:rsidR="008010C9" w:rsidTr="008010C9">
        <w:tc>
          <w:tcPr>
            <w:tcW w:w="2265" w:type="dxa"/>
          </w:tcPr>
          <w:p w:rsidR="008010C9" w:rsidRDefault="008010C9" w:rsidP="00CD68E0">
            <w:pPr>
              <w:rPr>
                <w:sz w:val="24"/>
              </w:rPr>
            </w:pPr>
            <w:r>
              <w:rPr>
                <w:sz w:val="24"/>
              </w:rPr>
              <w:t>Medewerkers</w:t>
            </w:r>
            <w:r w:rsidR="00BE2FA1">
              <w:rPr>
                <w:sz w:val="24"/>
              </w:rPr>
              <w:t xml:space="preserve"> (Over)</w:t>
            </w:r>
          </w:p>
        </w:tc>
        <w:tc>
          <w:tcPr>
            <w:tcW w:w="1558" w:type="dxa"/>
          </w:tcPr>
          <w:p w:rsidR="008010C9" w:rsidRDefault="008010C9" w:rsidP="00CD68E0">
            <w:pPr>
              <w:rPr>
                <w:sz w:val="24"/>
              </w:rPr>
            </w:pPr>
            <w:r>
              <w:rPr>
                <w:sz w:val="24"/>
              </w:rPr>
              <w:t>Nee</w:t>
            </w:r>
          </w:p>
        </w:tc>
        <w:tc>
          <w:tcPr>
            <w:tcW w:w="3260" w:type="dxa"/>
          </w:tcPr>
          <w:p w:rsidR="008010C9" w:rsidRDefault="008010C9" w:rsidP="00CD68E0">
            <w:pPr>
              <w:rPr>
                <w:sz w:val="24"/>
              </w:rPr>
            </w:pPr>
            <w:r>
              <w:rPr>
                <w:sz w:val="24"/>
              </w:rPr>
              <w:t>Deze pagina geeft informatie weer over de medewerkers en hoe jij een medewerker kan worden.</w:t>
            </w:r>
          </w:p>
          <w:p w:rsidR="008010C9" w:rsidRDefault="008010C9" w:rsidP="00CD68E0">
            <w:pPr>
              <w:rPr>
                <w:sz w:val="24"/>
              </w:rPr>
            </w:pPr>
          </w:p>
        </w:tc>
        <w:tc>
          <w:tcPr>
            <w:tcW w:w="1979" w:type="dxa"/>
          </w:tcPr>
          <w:p w:rsidR="008010C9" w:rsidRDefault="00BE2FA1" w:rsidP="00CD68E0">
            <w:pPr>
              <w:rPr>
                <w:sz w:val="24"/>
              </w:rPr>
            </w:pPr>
            <w:r>
              <w:rPr>
                <w:sz w:val="24"/>
              </w:rPr>
              <w:t>Ja</w:t>
            </w:r>
          </w:p>
        </w:tc>
      </w:tr>
      <w:tr w:rsidR="00BE2FA1" w:rsidTr="008010C9">
        <w:tc>
          <w:tcPr>
            <w:tcW w:w="2265" w:type="dxa"/>
          </w:tcPr>
          <w:p w:rsidR="00BE2FA1" w:rsidRDefault="00BE2FA1" w:rsidP="00CD68E0">
            <w:pPr>
              <w:rPr>
                <w:sz w:val="24"/>
              </w:rPr>
            </w:pPr>
            <w:r>
              <w:rPr>
                <w:sz w:val="24"/>
              </w:rPr>
              <w:t>Locatie</w:t>
            </w:r>
          </w:p>
        </w:tc>
        <w:tc>
          <w:tcPr>
            <w:tcW w:w="1558" w:type="dxa"/>
          </w:tcPr>
          <w:p w:rsidR="00BE2FA1" w:rsidRDefault="00BE2FA1" w:rsidP="00CD68E0">
            <w:pPr>
              <w:rPr>
                <w:sz w:val="24"/>
              </w:rPr>
            </w:pPr>
            <w:r>
              <w:rPr>
                <w:sz w:val="24"/>
              </w:rPr>
              <w:t>Nee</w:t>
            </w:r>
          </w:p>
        </w:tc>
        <w:tc>
          <w:tcPr>
            <w:tcW w:w="3260" w:type="dxa"/>
          </w:tcPr>
          <w:p w:rsidR="00BE2FA1" w:rsidRDefault="00BE2FA1" w:rsidP="00CD68E0">
            <w:pPr>
              <w:rPr>
                <w:sz w:val="24"/>
              </w:rPr>
            </w:pPr>
            <w:r>
              <w:rPr>
                <w:sz w:val="24"/>
              </w:rPr>
              <w:t>Informeren over de locatie.</w:t>
            </w:r>
          </w:p>
          <w:p w:rsidR="00BE2FA1" w:rsidRDefault="00BE2FA1" w:rsidP="00CD68E0">
            <w:pPr>
              <w:rPr>
                <w:sz w:val="24"/>
              </w:rPr>
            </w:pPr>
          </w:p>
        </w:tc>
        <w:tc>
          <w:tcPr>
            <w:tcW w:w="1979" w:type="dxa"/>
          </w:tcPr>
          <w:p w:rsidR="00BE2FA1" w:rsidRDefault="00BE2FA1" w:rsidP="00CD68E0">
            <w:pPr>
              <w:rPr>
                <w:sz w:val="24"/>
              </w:rPr>
            </w:pPr>
            <w:r>
              <w:rPr>
                <w:sz w:val="24"/>
              </w:rPr>
              <w:t>Ja</w:t>
            </w:r>
          </w:p>
        </w:tc>
      </w:tr>
      <w:tr w:rsidR="00BE2FA1" w:rsidTr="008010C9">
        <w:tc>
          <w:tcPr>
            <w:tcW w:w="2265" w:type="dxa"/>
          </w:tcPr>
          <w:p w:rsidR="00BE2FA1" w:rsidRDefault="00BE2FA1" w:rsidP="00CD68E0">
            <w:pPr>
              <w:rPr>
                <w:sz w:val="24"/>
              </w:rPr>
            </w:pPr>
            <w:r>
              <w:rPr>
                <w:sz w:val="24"/>
              </w:rPr>
              <w:t xml:space="preserve">Evenementen </w:t>
            </w:r>
          </w:p>
        </w:tc>
        <w:tc>
          <w:tcPr>
            <w:tcW w:w="1558" w:type="dxa"/>
          </w:tcPr>
          <w:p w:rsidR="00BE2FA1" w:rsidRDefault="00BE2FA1" w:rsidP="00CD68E0">
            <w:pPr>
              <w:rPr>
                <w:sz w:val="24"/>
              </w:rPr>
            </w:pPr>
            <w:r>
              <w:rPr>
                <w:sz w:val="24"/>
              </w:rPr>
              <w:t>Nee</w:t>
            </w:r>
          </w:p>
        </w:tc>
        <w:tc>
          <w:tcPr>
            <w:tcW w:w="3260" w:type="dxa"/>
          </w:tcPr>
          <w:p w:rsidR="00BE2FA1" w:rsidRDefault="00BE2FA1" w:rsidP="00CD68E0">
            <w:pPr>
              <w:rPr>
                <w:sz w:val="24"/>
              </w:rPr>
            </w:pPr>
            <w:r>
              <w:rPr>
                <w:sz w:val="24"/>
              </w:rPr>
              <w:t>Aandacht trekken om evenementen te organiseren.</w:t>
            </w:r>
          </w:p>
          <w:p w:rsidR="00BE2FA1" w:rsidRDefault="00BE2FA1" w:rsidP="00CD68E0">
            <w:pPr>
              <w:rPr>
                <w:sz w:val="24"/>
              </w:rPr>
            </w:pPr>
          </w:p>
        </w:tc>
        <w:tc>
          <w:tcPr>
            <w:tcW w:w="1979" w:type="dxa"/>
          </w:tcPr>
          <w:p w:rsidR="00BE2FA1" w:rsidRDefault="00BE2FA1" w:rsidP="00CD68E0">
            <w:pPr>
              <w:rPr>
                <w:sz w:val="24"/>
              </w:rPr>
            </w:pPr>
            <w:r>
              <w:rPr>
                <w:sz w:val="24"/>
              </w:rPr>
              <w:t>Nee</w:t>
            </w:r>
          </w:p>
        </w:tc>
      </w:tr>
      <w:tr w:rsidR="00BE2FA1" w:rsidTr="008010C9">
        <w:tc>
          <w:tcPr>
            <w:tcW w:w="2265" w:type="dxa"/>
          </w:tcPr>
          <w:p w:rsidR="00BE2FA1" w:rsidRDefault="00BE2FA1" w:rsidP="00CD68E0">
            <w:pPr>
              <w:rPr>
                <w:sz w:val="24"/>
              </w:rPr>
            </w:pPr>
            <w:r>
              <w:rPr>
                <w:sz w:val="24"/>
              </w:rPr>
              <w:t>Evenementen Maken</w:t>
            </w:r>
          </w:p>
          <w:p w:rsidR="00BE2FA1" w:rsidRDefault="00BE2FA1" w:rsidP="00CD68E0">
            <w:pPr>
              <w:rPr>
                <w:sz w:val="24"/>
              </w:rPr>
            </w:pPr>
          </w:p>
        </w:tc>
        <w:tc>
          <w:tcPr>
            <w:tcW w:w="1558" w:type="dxa"/>
          </w:tcPr>
          <w:p w:rsidR="00BE2FA1" w:rsidRDefault="00BE2FA1" w:rsidP="00CD68E0">
            <w:pPr>
              <w:rPr>
                <w:sz w:val="24"/>
              </w:rPr>
            </w:pPr>
            <w:r>
              <w:rPr>
                <w:sz w:val="24"/>
              </w:rPr>
              <w:t>Ja</w:t>
            </w:r>
          </w:p>
        </w:tc>
        <w:tc>
          <w:tcPr>
            <w:tcW w:w="3260" w:type="dxa"/>
          </w:tcPr>
          <w:p w:rsidR="00BE2FA1" w:rsidRDefault="00BE2FA1" w:rsidP="00CD68E0">
            <w:pPr>
              <w:rPr>
                <w:sz w:val="24"/>
              </w:rPr>
            </w:pPr>
            <w:r>
              <w:rPr>
                <w:sz w:val="24"/>
              </w:rPr>
              <w:t>Evenementen maken voor in het park.</w:t>
            </w:r>
          </w:p>
        </w:tc>
        <w:tc>
          <w:tcPr>
            <w:tcW w:w="1979" w:type="dxa"/>
          </w:tcPr>
          <w:p w:rsidR="00BE2FA1" w:rsidRDefault="00BE2FA1" w:rsidP="00CD68E0">
            <w:pPr>
              <w:rPr>
                <w:sz w:val="24"/>
              </w:rPr>
            </w:pPr>
            <w:r>
              <w:rPr>
                <w:sz w:val="24"/>
              </w:rPr>
              <w:t>Ja</w:t>
            </w:r>
          </w:p>
        </w:tc>
      </w:tr>
      <w:tr w:rsidR="00BE2FA1" w:rsidTr="008010C9">
        <w:tc>
          <w:tcPr>
            <w:tcW w:w="2265" w:type="dxa"/>
          </w:tcPr>
          <w:p w:rsidR="00BE2FA1" w:rsidRDefault="00BE2FA1" w:rsidP="00CD68E0">
            <w:pPr>
              <w:rPr>
                <w:sz w:val="24"/>
              </w:rPr>
            </w:pPr>
            <w:r>
              <w:rPr>
                <w:sz w:val="24"/>
              </w:rPr>
              <w:t>Planning</w:t>
            </w:r>
          </w:p>
          <w:p w:rsidR="00BE2FA1" w:rsidRDefault="00BE2FA1" w:rsidP="00CD68E0">
            <w:pPr>
              <w:rPr>
                <w:sz w:val="24"/>
              </w:rPr>
            </w:pPr>
          </w:p>
          <w:p w:rsidR="00BE2FA1" w:rsidRDefault="00BE2FA1" w:rsidP="00CD68E0">
            <w:pPr>
              <w:rPr>
                <w:sz w:val="24"/>
              </w:rPr>
            </w:pPr>
          </w:p>
          <w:p w:rsidR="00BE2FA1" w:rsidRDefault="00BE2FA1" w:rsidP="00CD68E0">
            <w:pPr>
              <w:rPr>
                <w:sz w:val="24"/>
              </w:rPr>
            </w:pPr>
          </w:p>
        </w:tc>
        <w:tc>
          <w:tcPr>
            <w:tcW w:w="1558" w:type="dxa"/>
          </w:tcPr>
          <w:p w:rsidR="00BE2FA1" w:rsidRDefault="00BE2FA1" w:rsidP="00CD68E0">
            <w:pPr>
              <w:rPr>
                <w:sz w:val="24"/>
              </w:rPr>
            </w:pPr>
            <w:r>
              <w:rPr>
                <w:sz w:val="24"/>
              </w:rPr>
              <w:t>Nee</w:t>
            </w:r>
          </w:p>
        </w:tc>
        <w:tc>
          <w:tcPr>
            <w:tcW w:w="3260" w:type="dxa"/>
          </w:tcPr>
          <w:p w:rsidR="00BE2FA1" w:rsidRDefault="00BE2FA1" w:rsidP="00CD68E0">
            <w:pPr>
              <w:rPr>
                <w:sz w:val="24"/>
              </w:rPr>
            </w:pPr>
            <w:r>
              <w:rPr>
                <w:sz w:val="24"/>
              </w:rPr>
              <w:t>Informatie geven over hoe je een planning kan maken voor je evenement.</w:t>
            </w:r>
          </w:p>
        </w:tc>
        <w:tc>
          <w:tcPr>
            <w:tcW w:w="1979" w:type="dxa"/>
          </w:tcPr>
          <w:p w:rsidR="00BE2FA1" w:rsidRDefault="00BE2FA1" w:rsidP="00CD68E0">
            <w:pPr>
              <w:rPr>
                <w:sz w:val="24"/>
              </w:rPr>
            </w:pPr>
            <w:r>
              <w:rPr>
                <w:sz w:val="24"/>
              </w:rPr>
              <w:t>Ja</w:t>
            </w:r>
          </w:p>
        </w:tc>
      </w:tr>
      <w:tr w:rsidR="00BE2FA1" w:rsidTr="008010C9">
        <w:tc>
          <w:tcPr>
            <w:tcW w:w="2265" w:type="dxa"/>
          </w:tcPr>
          <w:p w:rsidR="00BE2FA1" w:rsidRDefault="00BE2FA1" w:rsidP="00CD68E0">
            <w:pPr>
              <w:rPr>
                <w:sz w:val="24"/>
              </w:rPr>
            </w:pPr>
            <w:r>
              <w:rPr>
                <w:sz w:val="24"/>
              </w:rPr>
              <w:t>Contact</w:t>
            </w:r>
          </w:p>
        </w:tc>
        <w:tc>
          <w:tcPr>
            <w:tcW w:w="1558" w:type="dxa"/>
          </w:tcPr>
          <w:p w:rsidR="00BE2FA1" w:rsidRDefault="00BE2FA1" w:rsidP="00CD68E0">
            <w:pPr>
              <w:rPr>
                <w:sz w:val="24"/>
              </w:rPr>
            </w:pPr>
            <w:r>
              <w:rPr>
                <w:sz w:val="24"/>
              </w:rPr>
              <w:t>Nee</w:t>
            </w:r>
          </w:p>
        </w:tc>
        <w:tc>
          <w:tcPr>
            <w:tcW w:w="3260" w:type="dxa"/>
          </w:tcPr>
          <w:p w:rsidR="00BE2FA1" w:rsidRDefault="00BE2FA1" w:rsidP="00CD68E0">
            <w:pPr>
              <w:rPr>
                <w:sz w:val="24"/>
              </w:rPr>
            </w:pPr>
            <w:r>
              <w:rPr>
                <w:sz w:val="24"/>
              </w:rPr>
              <w:t>Contactinformatie geven van medewerkers.</w:t>
            </w:r>
          </w:p>
          <w:p w:rsidR="00BE2FA1" w:rsidRDefault="00BE2FA1" w:rsidP="00CD68E0">
            <w:pPr>
              <w:rPr>
                <w:sz w:val="24"/>
              </w:rPr>
            </w:pPr>
          </w:p>
        </w:tc>
        <w:tc>
          <w:tcPr>
            <w:tcW w:w="1979" w:type="dxa"/>
          </w:tcPr>
          <w:p w:rsidR="00BE2FA1" w:rsidRDefault="00BE2FA1" w:rsidP="00CD68E0">
            <w:pPr>
              <w:rPr>
                <w:sz w:val="24"/>
              </w:rPr>
            </w:pPr>
            <w:r>
              <w:rPr>
                <w:sz w:val="24"/>
              </w:rPr>
              <w:t>Nee</w:t>
            </w:r>
          </w:p>
        </w:tc>
      </w:tr>
      <w:tr w:rsidR="00BE2FA1" w:rsidTr="008010C9">
        <w:tc>
          <w:tcPr>
            <w:tcW w:w="2265" w:type="dxa"/>
          </w:tcPr>
          <w:p w:rsidR="00BE2FA1" w:rsidRDefault="00BE2FA1" w:rsidP="00CD68E0">
            <w:pPr>
              <w:rPr>
                <w:sz w:val="24"/>
              </w:rPr>
            </w:pPr>
            <w:r>
              <w:rPr>
                <w:sz w:val="24"/>
              </w:rPr>
              <w:t>Account</w:t>
            </w:r>
          </w:p>
        </w:tc>
        <w:tc>
          <w:tcPr>
            <w:tcW w:w="1558" w:type="dxa"/>
          </w:tcPr>
          <w:p w:rsidR="00BE2FA1" w:rsidRDefault="00BE2FA1" w:rsidP="00CD68E0">
            <w:pPr>
              <w:rPr>
                <w:sz w:val="24"/>
              </w:rPr>
            </w:pPr>
            <w:r>
              <w:rPr>
                <w:sz w:val="24"/>
              </w:rPr>
              <w:t>Ja</w:t>
            </w:r>
          </w:p>
        </w:tc>
        <w:tc>
          <w:tcPr>
            <w:tcW w:w="3260" w:type="dxa"/>
          </w:tcPr>
          <w:p w:rsidR="00BE2FA1" w:rsidRDefault="00BE2FA1" w:rsidP="00CD68E0">
            <w:pPr>
              <w:rPr>
                <w:sz w:val="24"/>
              </w:rPr>
            </w:pPr>
            <w:r>
              <w:rPr>
                <w:sz w:val="24"/>
              </w:rPr>
              <w:t>Account aanmaken of registreren.</w:t>
            </w:r>
          </w:p>
          <w:p w:rsidR="00BE2FA1" w:rsidRDefault="00BE2FA1" w:rsidP="00CD68E0">
            <w:pPr>
              <w:rPr>
                <w:sz w:val="24"/>
              </w:rPr>
            </w:pPr>
          </w:p>
        </w:tc>
        <w:tc>
          <w:tcPr>
            <w:tcW w:w="1979" w:type="dxa"/>
          </w:tcPr>
          <w:p w:rsidR="00BE2FA1" w:rsidRDefault="00BE2FA1" w:rsidP="00CD68E0">
            <w:pPr>
              <w:rPr>
                <w:sz w:val="24"/>
              </w:rPr>
            </w:pPr>
            <w:r>
              <w:rPr>
                <w:sz w:val="24"/>
              </w:rPr>
              <w:t>Ja</w:t>
            </w:r>
          </w:p>
        </w:tc>
      </w:tr>
    </w:tbl>
    <w:p w:rsidR="008010C9" w:rsidRDefault="008010C9" w:rsidP="00CD68E0">
      <w:pPr>
        <w:rPr>
          <w:sz w:val="24"/>
        </w:rPr>
      </w:pPr>
    </w:p>
    <w:p w:rsidR="000E2793" w:rsidRPr="008010C9" w:rsidRDefault="00F0026D" w:rsidP="00CD68E0">
      <w:pPr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760720" cy="324040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793" w:rsidRPr="008010C9" w:rsidSect="005C2A97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5C2" w:rsidRDefault="004605C2" w:rsidP="00CD68E0">
      <w:pPr>
        <w:spacing w:after="0" w:line="240" w:lineRule="auto"/>
      </w:pPr>
      <w:r>
        <w:separator/>
      </w:r>
    </w:p>
  </w:endnote>
  <w:endnote w:type="continuationSeparator" w:id="0">
    <w:p w:rsidR="004605C2" w:rsidRDefault="004605C2" w:rsidP="00CD6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003955"/>
      <w:docPartObj>
        <w:docPartGallery w:val="Page Numbers (Bottom of Page)"/>
        <w:docPartUnique/>
      </w:docPartObj>
    </w:sdtPr>
    <w:sdtEndPr/>
    <w:sdtContent>
      <w:p w:rsidR="00CD68E0" w:rsidRDefault="00CD68E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D68E0" w:rsidRDefault="00CD68E0">
    <w:pPr>
      <w:pStyle w:val="Voettekst"/>
    </w:pPr>
    <w:r>
      <w:t>[</w:t>
    </w:r>
    <w:proofErr w:type="spellStart"/>
    <w:r>
      <w:t>M.van</w:t>
    </w:r>
    <w:proofErr w:type="spellEnd"/>
    <w:r>
      <w:t xml:space="preserve"> Leeuwen, </w:t>
    </w:r>
    <w:proofErr w:type="spellStart"/>
    <w:r>
      <w:t>N.Akenboom</w:t>
    </w:r>
    <w:proofErr w:type="spellEnd"/>
    <w:r>
      <w:t xml:space="preserve">, </w:t>
    </w:r>
    <w:proofErr w:type="spellStart"/>
    <w:r w:rsidR="00485F07">
      <w:t>R.van</w:t>
    </w:r>
    <w:proofErr w:type="spellEnd"/>
    <w:r w:rsidR="00485F07">
      <w:t xml:space="preserve"> Stijn, </w:t>
    </w:r>
    <w:proofErr w:type="spellStart"/>
    <w:r w:rsidR="00485F07">
      <w:t>R.El</w:t>
    </w:r>
    <w:proofErr w:type="spellEnd"/>
    <w:r w:rsidR="00485F07">
      <w:t xml:space="preserve"> </w:t>
    </w:r>
    <w:proofErr w:type="spellStart"/>
    <w:r w:rsidR="00485F07">
      <w:t>Ayadi</w:t>
    </w:r>
    <w:proofErr w:type="spellEnd"/>
    <w:r w:rsidR="00485F07">
      <w:t xml:space="preserve">]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5C2" w:rsidRDefault="004605C2" w:rsidP="00CD68E0">
      <w:pPr>
        <w:spacing w:after="0" w:line="240" w:lineRule="auto"/>
      </w:pPr>
      <w:r>
        <w:separator/>
      </w:r>
    </w:p>
  </w:footnote>
  <w:footnote w:type="continuationSeparator" w:id="0">
    <w:p w:rsidR="004605C2" w:rsidRDefault="004605C2" w:rsidP="00CD6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23D"/>
    <w:multiLevelType w:val="hybridMultilevel"/>
    <w:tmpl w:val="966AD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12696"/>
    <w:multiLevelType w:val="hybridMultilevel"/>
    <w:tmpl w:val="8408A5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37A2B"/>
    <w:multiLevelType w:val="hybridMultilevel"/>
    <w:tmpl w:val="DFC636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57F48"/>
    <w:multiLevelType w:val="hybridMultilevel"/>
    <w:tmpl w:val="04768B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C75CA"/>
    <w:multiLevelType w:val="hybridMultilevel"/>
    <w:tmpl w:val="77EE41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A755A"/>
    <w:multiLevelType w:val="hybridMultilevel"/>
    <w:tmpl w:val="937693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01036"/>
    <w:multiLevelType w:val="hybridMultilevel"/>
    <w:tmpl w:val="0BD654C8"/>
    <w:lvl w:ilvl="0" w:tplc="4DFE82CA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015BC"/>
    <w:multiLevelType w:val="hybridMultilevel"/>
    <w:tmpl w:val="5150FD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90"/>
    <w:rsid w:val="000633F4"/>
    <w:rsid w:val="000C5110"/>
    <w:rsid w:val="000E2793"/>
    <w:rsid w:val="00171012"/>
    <w:rsid w:val="00186C8D"/>
    <w:rsid w:val="00310DBD"/>
    <w:rsid w:val="00314592"/>
    <w:rsid w:val="0032405B"/>
    <w:rsid w:val="00351FEE"/>
    <w:rsid w:val="003B7FB0"/>
    <w:rsid w:val="00447C10"/>
    <w:rsid w:val="004605C2"/>
    <w:rsid w:val="00485F07"/>
    <w:rsid w:val="00525A90"/>
    <w:rsid w:val="005C2A97"/>
    <w:rsid w:val="00695BB7"/>
    <w:rsid w:val="00771EE3"/>
    <w:rsid w:val="007E45C7"/>
    <w:rsid w:val="008010C9"/>
    <w:rsid w:val="009055D7"/>
    <w:rsid w:val="00A20725"/>
    <w:rsid w:val="00AD5995"/>
    <w:rsid w:val="00BE2FA1"/>
    <w:rsid w:val="00CD68E0"/>
    <w:rsid w:val="00D22FF7"/>
    <w:rsid w:val="00D2690E"/>
    <w:rsid w:val="00D411CA"/>
    <w:rsid w:val="00D476DE"/>
    <w:rsid w:val="00D91586"/>
    <w:rsid w:val="00DC7A8D"/>
    <w:rsid w:val="00EF5B54"/>
    <w:rsid w:val="00F0026D"/>
    <w:rsid w:val="00F6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B8FDDB"/>
  <w15:chartTrackingRefBased/>
  <w15:docId w15:val="{72B58B76-E05E-4F3F-BEB0-9850D114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51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51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D68E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D68E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D68E0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D6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D68E0"/>
  </w:style>
  <w:style w:type="paragraph" w:styleId="Voettekst">
    <w:name w:val="footer"/>
    <w:basedOn w:val="Standaard"/>
    <w:link w:val="VoettekstChar"/>
    <w:uiPriority w:val="99"/>
    <w:unhideWhenUsed/>
    <w:rsid w:val="00CD6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D68E0"/>
  </w:style>
  <w:style w:type="paragraph" w:styleId="Geenafstand">
    <w:name w:val="No Spacing"/>
    <w:uiPriority w:val="1"/>
    <w:qFormat/>
    <w:rsid w:val="005C2A97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DC7A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C7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91586"/>
    <w:pPr>
      <w:spacing w:line="256" w:lineRule="auto"/>
      <w:ind w:left="720"/>
      <w:contextualSpacing/>
    </w:pPr>
  </w:style>
  <w:style w:type="table" w:styleId="Tabelraster">
    <w:name w:val="Table Grid"/>
    <w:basedOn w:val="Standaardtabel"/>
    <w:uiPriority w:val="39"/>
    <w:rsid w:val="00525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y\Downloads\groep_sjabloon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C882F-92DF-4051-AF00-B86E34C82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groep_sjabloon</Template>
  <TotalTime>79</TotalTime>
  <Pages>8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van der Schaaf</dc:creator>
  <cp:keywords/>
  <dc:description/>
  <cp:lastModifiedBy>Ricky van der Schaaf</cp:lastModifiedBy>
  <cp:revision>3</cp:revision>
  <dcterms:created xsi:type="dcterms:W3CDTF">2019-03-11T13:27:00Z</dcterms:created>
  <dcterms:modified xsi:type="dcterms:W3CDTF">2019-03-13T13:20:00Z</dcterms:modified>
</cp:coreProperties>
</file>