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EE" w:rsidRPr="005C2A97" w:rsidRDefault="00351FEE" w:rsidP="005C2A97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</w:t>
      </w:r>
      <w:r w:rsidR="003E7BCE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Technisch Ontwerp</w:t>
      </w: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]</w:t>
      </w:r>
    </w:p>
    <w:p w:rsidR="00351FEE" w:rsidRPr="005C2A97" w:rsidRDefault="00351FEE" w:rsidP="00CD68E0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 w:rsidR="003E7BCE">
        <w:rPr>
          <w:i/>
          <w:color w:val="4472C4" w:themeColor="accent1"/>
        </w:rPr>
        <w:t>v1.0]</w:t>
      </w:r>
    </w:p>
    <w:p w:rsidR="00351FEE" w:rsidRDefault="00351FEE" w:rsidP="00351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4903BD" wp14:editId="6C523540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FEE" w:rsidRDefault="00351FEE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>
      <w:r>
        <w:t xml:space="preserve">Namen: </w:t>
      </w:r>
      <w:r>
        <w:tab/>
        <w:t>[M.van Leeuwen, N.Ak</w:t>
      </w:r>
      <w:r w:rsidR="000633F4">
        <w:t>erboom</w:t>
      </w:r>
      <w:r w:rsidR="009055D7">
        <w:t>, R</w:t>
      </w:r>
      <w:r w:rsidR="0007065F">
        <w:t>.van Stijn</w:t>
      </w:r>
      <w:r w:rsidR="009055D7">
        <w:t>, Redouan</w:t>
      </w:r>
      <w:r>
        <w:t>]</w:t>
      </w:r>
    </w:p>
    <w:p w:rsidR="0032405B" w:rsidRDefault="0032405B" w:rsidP="00351FEE">
      <w:r>
        <w:t xml:space="preserve">Studiejaar: </w:t>
      </w:r>
      <w:r>
        <w:tab/>
        <w:t xml:space="preserve">[2018-2019] </w:t>
      </w:r>
    </w:p>
    <w:p w:rsidR="0032405B" w:rsidRDefault="0032405B" w:rsidP="00351FEE">
      <w:r>
        <w:t xml:space="preserve">Werkgroep: </w:t>
      </w:r>
      <w:r>
        <w:tab/>
        <w:t>[</w:t>
      </w:r>
      <w:r w:rsidR="000633F4">
        <w:t>LO7E-AMO2</w:t>
      </w:r>
      <w:r>
        <w:t>]</w:t>
      </w:r>
    </w:p>
    <w:p w:rsidR="0032405B" w:rsidRDefault="0032405B" w:rsidP="00351FEE">
      <w:r>
        <w:t xml:space="preserve">Projectleider: </w:t>
      </w:r>
      <w:r>
        <w:tab/>
        <w:t xml:space="preserve">[M. Boukiour] </w:t>
      </w:r>
    </w:p>
    <w:p w:rsidR="0032405B" w:rsidRDefault="0032405B" w:rsidP="00351FEE">
      <w:r>
        <w:t xml:space="preserve">Inleverdatum: </w:t>
      </w:r>
      <w:r>
        <w:tab/>
        <w:t>[</w:t>
      </w:r>
      <w:r w:rsidR="003E7BCE">
        <w:t>5-4-2019</w:t>
      </w:r>
      <w:r>
        <w:t xml:space="preserve">] </w:t>
      </w:r>
    </w:p>
    <w:p w:rsidR="0032405B" w:rsidRDefault="0032405B" w:rsidP="00351FEE">
      <w:r>
        <w:t xml:space="preserve">Versie: </w:t>
      </w:r>
      <w:r>
        <w:tab/>
      </w:r>
      <w:r>
        <w:tab/>
        <w:t>1.</w:t>
      </w:r>
      <w:r w:rsidR="003E7BCE">
        <w:t>0</w:t>
      </w:r>
    </w:p>
    <w:p w:rsidR="0032405B" w:rsidRDefault="0032405B" w:rsidP="00351F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8E0" w:rsidRDefault="00CD68E0">
          <w:pPr>
            <w:pStyle w:val="TOCHeading"/>
          </w:pPr>
          <w:r>
            <w:t>Inhoud</w:t>
          </w:r>
        </w:p>
        <w:p w:rsidR="005C2A97" w:rsidRDefault="00CD68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5537" w:history="1">
            <w:r w:rsidR="005C2A97" w:rsidRPr="00B30D31">
              <w:rPr>
                <w:rStyle w:val="Hyperlink"/>
                <w:noProof/>
              </w:rPr>
              <w:t>1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3E7BCE">
              <w:rPr>
                <w:rFonts w:eastAsiaTheme="minorEastAsia"/>
                <w:noProof/>
                <w:lang w:eastAsia="nl-NL"/>
              </w:rPr>
              <w:t>Technisch Ontwerp</w:t>
            </w:r>
            <w:r w:rsidR="00CD1CF2">
              <w:rPr>
                <w:rFonts w:eastAsiaTheme="minorEastAsia"/>
                <w:noProof/>
                <w:lang w:eastAsia="nl-NL"/>
              </w:rPr>
              <w:t xml:space="preserve"> (Voorblad)</w:t>
            </w:r>
            <w:r w:rsidR="005C2A97">
              <w:rPr>
                <w:noProof/>
                <w:webHidden/>
              </w:rPr>
              <w:tab/>
            </w:r>
          </w:hyperlink>
          <w:r w:rsidR="003E7BCE">
            <w:rPr>
              <w:noProof/>
            </w:rPr>
            <w:t>1</w:t>
          </w:r>
        </w:p>
        <w:p w:rsidR="005C2A97" w:rsidRDefault="00FC520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C2A97" w:rsidRPr="00B30D31">
              <w:rPr>
                <w:rStyle w:val="Hyperlink"/>
                <w:noProof/>
              </w:rPr>
              <w:t>2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3E7BCE">
              <w:rPr>
                <w:rStyle w:val="Hyperlink"/>
                <w:noProof/>
              </w:rPr>
              <w:t>Inhoudsopgave</w:t>
            </w:r>
            <w:r w:rsidR="005C2A97">
              <w:rPr>
                <w:noProof/>
                <w:webHidden/>
              </w:rPr>
              <w:tab/>
            </w:r>
            <w:r w:rsidR="003E7BCE">
              <w:rPr>
                <w:noProof/>
                <w:webHidden/>
              </w:rPr>
              <w:t>2</w:t>
            </w:r>
          </w:hyperlink>
        </w:p>
        <w:p w:rsidR="003E7BCE" w:rsidRDefault="00FC5207" w:rsidP="003E7BC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93AF9">
              <w:rPr>
                <w:rStyle w:val="Hyperlink"/>
                <w:noProof/>
              </w:rPr>
              <w:t>3</w:t>
            </w:r>
            <w:r w:rsidR="003E7BCE">
              <w:rPr>
                <w:rFonts w:eastAsiaTheme="minorEastAsia"/>
                <w:noProof/>
                <w:lang w:eastAsia="nl-NL"/>
              </w:rPr>
              <w:tab/>
            </w:r>
            <w:r w:rsidR="00593AF9">
              <w:rPr>
                <w:rStyle w:val="Hyperlink"/>
                <w:noProof/>
              </w:rPr>
              <w:t>Klassendiagram</w:t>
            </w:r>
            <w:r w:rsidR="003E7BCE">
              <w:rPr>
                <w:noProof/>
                <w:webHidden/>
              </w:rPr>
              <w:tab/>
            </w:r>
            <w:r w:rsidR="00593AF9">
              <w:rPr>
                <w:noProof/>
                <w:webHidden/>
              </w:rPr>
              <w:t>3</w:t>
            </w:r>
          </w:hyperlink>
        </w:p>
        <w:p w:rsidR="00B46947" w:rsidRDefault="00FC5207" w:rsidP="00B4694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593AF9">
              <w:rPr>
                <w:rStyle w:val="Hyperlink"/>
                <w:noProof/>
              </w:rPr>
              <w:t>4</w:t>
            </w:r>
            <w:r w:rsidR="00B46947">
              <w:rPr>
                <w:rFonts w:eastAsiaTheme="minorEastAsia"/>
                <w:noProof/>
                <w:lang w:eastAsia="nl-NL"/>
              </w:rPr>
              <w:tab/>
            </w:r>
            <w:r w:rsidR="00593AF9">
              <w:rPr>
                <w:rFonts w:eastAsiaTheme="minorEastAsia"/>
                <w:noProof/>
                <w:lang w:eastAsia="nl-NL"/>
              </w:rPr>
              <w:t>Entiteit Relatie Diagram</w:t>
            </w:r>
            <w:r w:rsidR="00B46947">
              <w:rPr>
                <w:noProof/>
                <w:webHidden/>
              </w:rPr>
              <w:tab/>
            </w:r>
            <w:r w:rsidR="00593AF9">
              <w:rPr>
                <w:noProof/>
                <w:webHidden/>
              </w:rPr>
              <w:t>4</w:t>
            </w:r>
          </w:hyperlink>
        </w:p>
        <w:p w:rsidR="003E7BCE" w:rsidRPr="003E7BCE" w:rsidRDefault="003E7BCE" w:rsidP="003E7BCE">
          <w:r>
            <w:t xml:space="preserve">     </w:t>
          </w:r>
        </w:p>
        <w:p w:rsidR="00CD68E0" w:rsidRDefault="00CD68E0">
          <w:r>
            <w:rPr>
              <w:b/>
              <w:bCs/>
            </w:rPr>
            <w:fldChar w:fldCharType="end"/>
          </w:r>
        </w:p>
      </w:sdtContent>
    </w:sdt>
    <w:p w:rsidR="00CD68E0" w:rsidRDefault="00CD68E0" w:rsidP="00351FEE"/>
    <w:p w:rsidR="00CD68E0" w:rsidRDefault="00CD68E0" w:rsidP="00CD68E0">
      <w:r>
        <w:br w:type="page"/>
      </w:r>
    </w:p>
    <w:p w:rsidR="00CD68E0" w:rsidRDefault="005C2A97" w:rsidP="00DC7A8D">
      <w:pPr>
        <w:pStyle w:val="Heading1"/>
        <w:shd w:val="clear" w:color="auto" w:fill="FFFFFF" w:themeFill="background1"/>
        <w:rPr>
          <w:color w:val="000000" w:themeColor="text1"/>
        </w:rPr>
      </w:pPr>
      <w:bookmarkStart w:id="0" w:name="_Toc355537"/>
      <w:r>
        <w:rPr>
          <w:color w:val="000000" w:themeColor="text1"/>
        </w:rPr>
        <w:lastRenderedPageBreak/>
        <w:t>1</w:t>
      </w:r>
      <w:r>
        <w:rPr>
          <w:color w:val="000000" w:themeColor="text1"/>
        </w:rPr>
        <w:tab/>
      </w:r>
      <w:r w:rsidR="00CD68E0" w:rsidRPr="005C2A97">
        <w:rPr>
          <w:color w:val="000000" w:themeColor="text1"/>
        </w:rPr>
        <w:t>Hoofdstuk 1</w:t>
      </w:r>
      <w:bookmarkEnd w:id="0"/>
    </w:p>
    <w:p w:rsidR="00DC7A8D" w:rsidRPr="00DC7A8D" w:rsidRDefault="00DC7A8D" w:rsidP="00DC7A8D"/>
    <w:p w:rsidR="00593AF9" w:rsidRDefault="00593AF9" w:rsidP="00DC7A8D">
      <w:pPr>
        <w:rPr>
          <w:b/>
          <w:sz w:val="36"/>
        </w:rPr>
      </w:pPr>
      <w:r>
        <w:rPr>
          <w:b/>
          <w:sz w:val="36"/>
        </w:rPr>
        <w:t>Klassendiagram</w:t>
      </w:r>
    </w:p>
    <w:p w:rsidR="0007065F" w:rsidRDefault="0007065F" w:rsidP="00DC7A8D">
      <w:pPr>
        <w:rPr>
          <w:b/>
          <w:sz w:val="36"/>
        </w:rPr>
      </w:pPr>
    </w:p>
    <w:p w:rsidR="0007065F" w:rsidRPr="0007065F" w:rsidRDefault="0007065F" w:rsidP="00DC7A8D">
      <w:pPr>
        <w:rPr>
          <w:b/>
          <w:sz w:val="36"/>
        </w:rPr>
      </w:pPr>
    </w:p>
    <w:p w:rsidR="00CD68E0" w:rsidRDefault="00422C7F" w:rsidP="00CD68E0"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283845</wp:posOffset>
            </wp:positionV>
            <wp:extent cx="7035758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24" y="21426"/>
                <wp:lineTo x="21524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758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93AF9" w:rsidRDefault="00593AF9" w:rsidP="00CD68E0"/>
    <w:p w:rsidR="005C2A97" w:rsidRDefault="005C2A97" w:rsidP="00CD68E0"/>
    <w:p w:rsidR="005C2A97" w:rsidRPr="005C2A97" w:rsidRDefault="005C2A97" w:rsidP="005C2A97">
      <w:pPr>
        <w:pStyle w:val="Heading1"/>
        <w:shd w:val="clear" w:color="auto" w:fill="FFFFFF" w:themeFill="background1"/>
        <w:rPr>
          <w:color w:val="000000" w:themeColor="text1"/>
        </w:rPr>
      </w:pPr>
      <w:bookmarkStart w:id="1" w:name="_Toc355538"/>
      <w:r>
        <w:rPr>
          <w:color w:val="000000" w:themeColor="text1"/>
        </w:rPr>
        <w:lastRenderedPageBreak/>
        <w:t>2</w:t>
      </w:r>
      <w:r>
        <w:rPr>
          <w:color w:val="000000" w:themeColor="text1"/>
        </w:rPr>
        <w:tab/>
      </w:r>
      <w:r w:rsidRPr="005C2A97">
        <w:rPr>
          <w:color w:val="000000" w:themeColor="text1"/>
        </w:rPr>
        <w:t xml:space="preserve">Hoofdstuk </w:t>
      </w:r>
      <w:r>
        <w:rPr>
          <w:color w:val="000000" w:themeColor="text1"/>
        </w:rPr>
        <w:t>2</w:t>
      </w:r>
      <w:bookmarkEnd w:id="1"/>
    </w:p>
    <w:p w:rsidR="00CD68E0" w:rsidRDefault="00CD68E0" w:rsidP="00CD68E0"/>
    <w:p w:rsidR="00CD68E0" w:rsidRPr="00593AF9" w:rsidRDefault="00593AF9" w:rsidP="00CD68E0">
      <w:pPr>
        <w:rPr>
          <w:b/>
          <w:sz w:val="36"/>
        </w:rPr>
      </w:pPr>
      <w:r>
        <w:rPr>
          <w:b/>
          <w:sz w:val="36"/>
        </w:rPr>
        <w:t>Entiteit Relatie Diagram</w:t>
      </w:r>
    </w:p>
    <w:p w:rsidR="00CD68E0" w:rsidRDefault="00CD68E0" w:rsidP="00CD68E0"/>
    <w:p w:rsidR="00CD68E0" w:rsidRPr="00CD68E0" w:rsidRDefault="00CD1CF2" w:rsidP="00CD68E0">
      <w:bookmarkStart w:id="2" w:name="_GoBack"/>
      <w:r>
        <w:rPr>
          <w:noProof/>
        </w:rPr>
        <w:drawing>
          <wp:inline distT="0" distB="0" distL="0" distR="0" wp14:anchorId="1A9DA203" wp14:editId="3EBB013D">
            <wp:extent cx="5760720" cy="356806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CD68E0" w:rsidRPr="00CD68E0" w:rsidSect="005C2A97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207" w:rsidRDefault="00FC5207" w:rsidP="00CD68E0">
      <w:pPr>
        <w:spacing w:after="0" w:line="240" w:lineRule="auto"/>
      </w:pPr>
      <w:r>
        <w:separator/>
      </w:r>
    </w:p>
  </w:endnote>
  <w:endnote w:type="continuationSeparator" w:id="0">
    <w:p w:rsidR="00FC5207" w:rsidRDefault="00FC5207" w:rsidP="00CD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CD68E0" w:rsidRDefault="00CD68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68E0" w:rsidRDefault="00CD68E0">
    <w:pPr>
      <w:pStyle w:val="Footer"/>
    </w:pPr>
    <w:r>
      <w:t>[M.van Leeuwen, N.Akenboom, K.Kader]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207" w:rsidRDefault="00FC5207" w:rsidP="00CD68E0">
      <w:pPr>
        <w:spacing w:after="0" w:line="240" w:lineRule="auto"/>
      </w:pPr>
      <w:r>
        <w:separator/>
      </w:r>
    </w:p>
  </w:footnote>
  <w:footnote w:type="continuationSeparator" w:id="0">
    <w:p w:rsidR="00FC5207" w:rsidRDefault="00FC5207" w:rsidP="00CD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3D"/>
    <w:multiLevelType w:val="hybridMultilevel"/>
    <w:tmpl w:val="966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01036"/>
    <w:multiLevelType w:val="hybridMultilevel"/>
    <w:tmpl w:val="0BD654C8"/>
    <w:lvl w:ilvl="0" w:tplc="4DFE82C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CE"/>
    <w:rsid w:val="000633F4"/>
    <w:rsid w:val="0007065F"/>
    <w:rsid w:val="000C5110"/>
    <w:rsid w:val="00171012"/>
    <w:rsid w:val="00186C8D"/>
    <w:rsid w:val="00310DBD"/>
    <w:rsid w:val="0032405B"/>
    <w:rsid w:val="00351FEE"/>
    <w:rsid w:val="003B7FB0"/>
    <w:rsid w:val="003E7BCE"/>
    <w:rsid w:val="00422C7F"/>
    <w:rsid w:val="00447C10"/>
    <w:rsid w:val="00550C9C"/>
    <w:rsid w:val="00593AF9"/>
    <w:rsid w:val="005C2A97"/>
    <w:rsid w:val="00676B2A"/>
    <w:rsid w:val="00695BB7"/>
    <w:rsid w:val="00771EE3"/>
    <w:rsid w:val="009055D7"/>
    <w:rsid w:val="00AD5995"/>
    <w:rsid w:val="00B46947"/>
    <w:rsid w:val="00B91B33"/>
    <w:rsid w:val="00CD1CF2"/>
    <w:rsid w:val="00CD68E0"/>
    <w:rsid w:val="00D22FF7"/>
    <w:rsid w:val="00D2690E"/>
    <w:rsid w:val="00D411CA"/>
    <w:rsid w:val="00D476DE"/>
    <w:rsid w:val="00D91586"/>
    <w:rsid w:val="00DC7A8D"/>
    <w:rsid w:val="00F15A1D"/>
    <w:rsid w:val="00F63FCD"/>
    <w:rsid w:val="00FC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0E32B6-792B-4BB3-A6A0-55485BB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8E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D68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68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E0"/>
  </w:style>
  <w:style w:type="paragraph" w:styleId="Footer">
    <w:name w:val="footer"/>
    <w:basedOn w:val="Normal"/>
    <w:link w:val="Footer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E0"/>
  </w:style>
  <w:style w:type="paragraph" w:styleId="NoSpacing">
    <w:name w:val="No Spacing"/>
    <w:uiPriority w:val="1"/>
    <w:qFormat/>
    <w:rsid w:val="005C2A9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C7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1586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Downloads\groep_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D7D8-6C00-47B8-A2C4-FC8DF4CB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groep_sjabloon</Template>
  <TotalTime>815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Nils</cp:lastModifiedBy>
  <cp:revision>3</cp:revision>
  <dcterms:created xsi:type="dcterms:W3CDTF">2019-04-05T08:56:00Z</dcterms:created>
  <dcterms:modified xsi:type="dcterms:W3CDTF">2019-04-10T18:05:00Z</dcterms:modified>
</cp:coreProperties>
</file>